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B7" w:rsidRDefault="004525B7">
      <w:pPr>
        <w:pStyle w:val="Title"/>
        <w:jc w:val="right"/>
        <w:outlineLvl w:val="0"/>
      </w:pPr>
    </w:p>
    <w:p w:rsidR="004525B7" w:rsidRDefault="004525B7">
      <w:pPr>
        <w:pStyle w:val="Title"/>
        <w:jc w:val="right"/>
        <w:outlineLvl w:val="0"/>
      </w:pPr>
    </w:p>
    <w:p w:rsidR="004525B7" w:rsidRDefault="004525B7">
      <w:pPr>
        <w:pStyle w:val="Title"/>
        <w:jc w:val="right"/>
        <w:outlineLvl w:val="0"/>
      </w:pPr>
    </w:p>
    <w:p w:rsidR="004525B7" w:rsidRDefault="004525B7"/>
    <w:p w:rsidR="00E30744" w:rsidRDefault="00E30744"/>
    <w:p w:rsidR="00E30744" w:rsidRDefault="00E30744"/>
    <w:p w:rsidR="00E30744" w:rsidRDefault="00E30744"/>
    <w:p w:rsidR="00E30744" w:rsidRDefault="00E30744"/>
    <w:p w:rsidR="00E30744" w:rsidRDefault="00E30744"/>
    <w:p w:rsidR="00E30744" w:rsidRDefault="00E30744"/>
    <w:p w:rsidR="00E30744" w:rsidRDefault="00E30744"/>
    <w:p w:rsidR="004525B7" w:rsidRDefault="004525B7"/>
    <w:p w:rsidR="004525B7" w:rsidRDefault="004525B7"/>
    <w:p w:rsidR="004525B7" w:rsidRDefault="004525B7"/>
    <w:p w:rsidR="004525B7" w:rsidRDefault="004525B7"/>
    <w:p w:rsidR="004525B7" w:rsidRDefault="004525B7">
      <w:pPr>
        <w:pStyle w:val="Title"/>
        <w:jc w:val="right"/>
        <w:outlineLvl w:val="0"/>
      </w:pPr>
    </w:p>
    <w:p w:rsidR="004525B7" w:rsidRDefault="004525B7">
      <w:pPr>
        <w:pStyle w:val="Title"/>
        <w:jc w:val="right"/>
        <w:outlineLvl w:val="0"/>
      </w:pPr>
    </w:p>
    <w:p w:rsidR="004525B7" w:rsidRPr="00BE569E" w:rsidRDefault="00BE569E">
      <w:pPr>
        <w:pStyle w:val="Title"/>
        <w:jc w:val="right"/>
        <w:outlineLvl w:val="0"/>
        <w:rPr>
          <w:rFonts w:cs="Arial"/>
          <w:szCs w:val="36"/>
          <w:cs/>
          <w:lang w:bidi="bn-BD"/>
        </w:rPr>
      </w:pPr>
      <w:r w:rsidRPr="00BE569E">
        <w:rPr>
          <w:rFonts w:cs="Arial"/>
          <w:szCs w:val="36"/>
          <w:cs/>
          <w:lang w:bidi="bn-BD"/>
        </w:rPr>
        <w:t>CRVS</w:t>
      </w:r>
    </w:p>
    <w:p w:rsidR="004525B7" w:rsidRDefault="00980EC0" w:rsidP="0051382F">
      <w:pPr>
        <w:pStyle w:val="Title"/>
        <w:jc w:val="right"/>
        <w:outlineLvl w:val="0"/>
      </w:pPr>
      <w:fldSimple w:instr="title  \* Mergeformat ">
        <w:r w:rsidR="00393128">
          <w:t>Documentation</w:t>
        </w:r>
      </w:fldSimple>
    </w:p>
    <w:p w:rsidR="004525B7" w:rsidRDefault="004525B7">
      <w:pPr>
        <w:pStyle w:val="Title"/>
        <w:jc w:val="right"/>
      </w:pPr>
    </w:p>
    <w:p w:rsidR="004525B7" w:rsidRDefault="004525B7">
      <w:pPr>
        <w:pStyle w:val="Title"/>
        <w:jc w:val="right"/>
        <w:outlineLvl w:val="0"/>
        <w:rPr>
          <w:sz w:val="28"/>
        </w:rPr>
      </w:pPr>
      <w:r>
        <w:rPr>
          <w:sz w:val="28"/>
        </w:rPr>
        <w:t xml:space="preserve">Version </w:t>
      </w:r>
      <w:fldSimple w:instr=" DOCPROPERTY &quot;Version Number&quot;  \* MERGEFORMAT ">
        <w:r w:rsidR="00393128">
          <w:rPr>
            <w:sz w:val="28"/>
          </w:rPr>
          <w:t>1.00</w:t>
        </w:r>
      </w:fldSimple>
    </w:p>
    <w:p w:rsidR="004525B7" w:rsidRDefault="004525B7"/>
    <w:p w:rsidR="004525B7" w:rsidRDefault="0051382F" w:rsidP="0051382F">
      <w:pPr>
        <w:pStyle w:val="MainTitle"/>
      </w:pPr>
      <w:r>
        <w:br w:type="page"/>
      </w:r>
      <w:r w:rsidR="004525B7">
        <w:lastRenderedPageBreak/>
        <w:t>Revision History</w:t>
      </w:r>
    </w:p>
    <w:p w:rsidR="004525B7" w:rsidRDefault="004525B7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4525B7">
        <w:tc>
          <w:tcPr>
            <w:tcW w:w="2304" w:type="dxa"/>
          </w:tcPr>
          <w:p w:rsidR="004525B7" w:rsidRDefault="004525B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4525B7" w:rsidRDefault="004525B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4525B7" w:rsidRDefault="004525B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4525B7" w:rsidRDefault="004525B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525B7">
        <w:tc>
          <w:tcPr>
            <w:tcW w:w="2304" w:type="dxa"/>
          </w:tcPr>
          <w:p w:rsidR="004525B7" w:rsidRDefault="00E3153B">
            <w:pPr>
              <w:pStyle w:val="Tabletext"/>
            </w:pPr>
            <w:r>
              <w:t>2009-26-01</w:t>
            </w:r>
          </w:p>
        </w:tc>
        <w:tc>
          <w:tcPr>
            <w:tcW w:w="1152" w:type="dxa"/>
          </w:tcPr>
          <w:p w:rsidR="004525B7" w:rsidRDefault="00E3153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4525B7" w:rsidRPr="00BE569E" w:rsidRDefault="00BE569E">
            <w:pPr>
              <w:pStyle w:val="Tabletext"/>
              <w:rPr>
                <w:rFonts w:cs="Vrinda"/>
                <w:szCs w:val="25"/>
                <w:cs/>
                <w:lang w:bidi="bn-BD"/>
              </w:rPr>
            </w:pPr>
            <w:r>
              <w:t>Initial</w:t>
            </w:r>
          </w:p>
        </w:tc>
        <w:tc>
          <w:tcPr>
            <w:tcW w:w="2304" w:type="dxa"/>
          </w:tcPr>
          <w:p w:rsidR="004525B7" w:rsidRPr="00BE569E" w:rsidRDefault="00BE569E">
            <w:pPr>
              <w:pStyle w:val="Tabletext"/>
              <w:rPr>
                <w:cs/>
                <w:lang w:bidi="bn-BD"/>
              </w:rPr>
            </w:pPr>
            <w:r w:rsidRPr="00BE569E">
              <w:rPr>
                <w:cs/>
                <w:lang w:bidi="bn-BD"/>
              </w:rPr>
              <w:t>Kiteplex IT</w:t>
            </w:r>
          </w:p>
        </w:tc>
      </w:tr>
    </w:tbl>
    <w:p w:rsidR="004525B7" w:rsidRDefault="004525B7"/>
    <w:p w:rsidR="00D74C97" w:rsidRDefault="00D74C97" w:rsidP="00D74C97">
      <w:pPr>
        <w:pStyle w:val="Heading1"/>
        <w:numPr>
          <w:ilvl w:val="0"/>
          <w:numId w:val="0"/>
        </w:numPr>
      </w:pPr>
    </w:p>
    <w:p w:rsidR="00D74C97" w:rsidRDefault="00D74C97" w:rsidP="00D74C97">
      <w:pPr>
        <w:pStyle w:val="Heading1"/>
        <w:numPr>
          <w:ilvl w:val="0"/>
          <w:numId w:val="0"/>
        </w:numPr>
      </w:pPr>
    </w:p>
    <w:p w:rsidR="00D74C97" w:rsidRDefault="00D74C97" w:rsidP="00D74C97">
      <w:pPr>
        <w:pStyle w:val="Heading1"/>
        <w:numPr>
          <w:ilvl w:val="0"/>
          <w:numId w:val="0"/>
        </w:numPr>
      </w:pPr>
    </w:p>
    <w:p w:rsidR="00D74C97" w:rsidRDefault="00D74C97" w:rsidP="00D74C97">
      <w:pPr>
        <w:pStyle w:val="Heading1"/>
        <w:numPr>
          <w:ilvl w:val="0"/>
          <w:numId w:val="0"/>
        </w:numPr>
      </w:pPr>
    </w:p>
    <w:p w:rsidR="00D74C97" w:rsidRDefault="00D74C97" w:rsidP="00D74C97">
      <w:pPr>
        <w:pStyle w:val="Heading1"/>
        <w:numPr>
          <w:ilvl w:val="0"/>
          <w:numId w:val="0"/>
        </w:numPr>
      </w:pPr>
    </w:p>
    <w:p w:rsidR="00D74C97" w:rsidRDefault="00D74C97" w:rsidP="00D74C97">
      <w:pPr>
        <w:pStyle w:val="Heading1"/>
        <w:numPr>
          <w:ilvl w:val="0"/>
          <w:numId w:val="0"/>
        </w:numPr>
      </w:pPr>
    </w:p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Default="00D74C97" w:rsidP="00D74C97"/>
    <w:p w:rsidR="00D74C97" w:rsidRPr="00D74C97" w:rsidRDefault="00D74C97" w:rsidP="00D74C97"/>
    <w:p w:rsidR="00D74C97" w:rsidRDefault="00D74C97" w:rsidP="00D74C97">
      <w:pPr>
        <w:pStyle w:val="Title"/>
        <w:outlineLvl w:val="0"/>
      </w:pPr>
    </w:p>
    <w:p w:rsidR="00D74C97" w:rsidRPr="00376F93" w:rsidRDefault="00327171" w:rsidP="00D74C97">
      <w:pPr>
        <w:pStyle w:val="Title"/>
        <w:outlineLvl w:val="0"/>
      </w:pPr>
      <w:r>
        <w:br w:type="page"/>
      </w:r>
      <w:r w:rsidR="00D74C97" w:rsidRPr="00376F93">
        <w:lastRenderedPageBreak/>
        <w:t>Table of Contents</w:t>
      </w:r>
    </w:p>
    <w:p w:rsidR="00832B5A" w:rsidRPr="001117DF" w:rsidRDefault="00980EC0">
      <w:pPr>
        <w:pStyle w:val="TOC1"/>
        <w:tabs>
          <w:tab w:val="left" w:pos="432"/>
        </w:tabs>
        <w:rPr>
          <w:noProof/>
          <w:lang w:bidi="bn-BD"/>
        </w:rPr>
      </w:pPr>
      <w:r w:rsidRPr="00E1348E">
        <w:fldChar w:fldCharType="begin"/>
      </w:r>
      <w:r w:rsidR="00D74C97" w:rsidRPr="001117DF">
        <w:instrText xml:space="preserve"> TOC \o "1-3" </w:instrText>
      </w:r>
      <w:r w:rsidRPr="00E1348E">
        <w:fldChar w:fldCharType="separate"/>
      </w:r>
      <w:r w:rsidR="00832B5A" w:rsidRPr="001117DF">
        <w:rPr>
          <w:noProof/>
        </w:rPr>
        <w:t>1.</w:t>
      </w:r>
      <w:r w:rsidR="00832B5A" w:rsidRPr="001117DF">
        <w:rPr>
          <w:noProof/>
        </w:rPr>
        <w:tab/>
        <w:t>Introduction</w:t>
      </w:r>
      <w:r w:rsidR="00832B5A" w:rsidRPr="001117DF">
        <w:rPr>
          <w:noProof/>
        </w:rPr>
        <w:tab/>
      </w:r>
      <w:r w:rsidR="001117DF" w:rsidRPr="001117DF">
        <w:rPr>
          <w:noProof/>
          <w:cs/>
          <w:lang w:bidi="bn-BD"/>
        </w:rPr>
        <w:t>3</w:t>
      </w:r>
    </w:p>
    <w:p w:rsidR="00832B5A" w:rsidRPr="001117DF" w:rsidRDefault="00832B5A">
      <w:pPr>
        <w:pStyle w:val="TOC2"/>
        <w:tabs>
          <w:tab w:val="left" w:pos="1100"/>
        </w:tabs>
        <w:rPr>
          <w:noProof/>
          <w:cs/>
          <w:lang w:bidi="bn-BD"/>
        </w:rPr>
      </w:pPr>
      <w:r w:rsidRPr="001117DF">
        <w:rPr>
          <w:noProof/>
        </w:rPr>
        <w:t>1.1</w:t>
      </w:r>
      <w:r w:rsidRPr="001117DF">
        <w:rPr>
          <w:noProof/>
        </w:rPr>
        <w:tab/>
        <w:t>Purpose of this document</w:t>
      </w:r>
      <w:r w:rsidRPr="001117DF">
        <w:rPr>
          <w:noProof/>
        </w:rPr>
        <w:tab/>
      </w:r>
      <w:r w:rsidR="001117DF" w:rsidRPr="001117DF">
        <w:rPr>
          <w:noProof/>
          <w:cs/>
          <w:lang w:bidi="bn-BD"/>
        </w:rPr>
        <w:t>3</w:t>
      </w:r>
    </w:p>
    <w:p w:rsidR="00832B5A" w:rsidRPr="001117DF" w:rsidRDefault="00832B5A">
      <w:pPr>
        <w:pStyle w:val="TOC2"/>
        <w:tabs>
          <w:tab w:val="left" w:pos="1100"/>
        </w:tabs>
        <w:rPr>
          <w:noProof/>
          <w:lang w:bidi="bn-BD"/>
        </w:rPr>
      </w:pPr>
      <w:r w:rsidRPr="001117DF">
        <w:rPr>
          <w:noProof/>
        </w:rPr>
        <w:t>1.2</w:t>
      </w:r>
      <w:r w:rsidRPr="001117DF">
        <w:rPr>
          <w:noProof/>
        </w:rPr>
        <w:tab/>
        <w:t>Intended Audience</w:t>
      </w:r>
      <w:r w:rsidRPr="001117DF">
        <w:rPr>
          <w:noProof/>
        </w:rPr>
        <w:tab/>
      </w:r>
      <w:r w:rsidR="001117DF" w:rsidRPr="001117DF">
        <w:rPr>
          <w:noProof/>
          <w:cs/>
          <w:lang w:bidi="bn-BD"/>
        </w:rPr>
        <w:t>3</w:t>
      </w:r>
    </w:p>
    <w:p w:rsidR="00832B5A" w:rsidRPr="001117DF" w:rsidRDefault="00832B5A">
      <w:pPr>
        <w:pStyle w:val="TOC2"/>
        <w:tabs>
          <w:tab w:val="left" w:pos="1100"/>
        </w:tabs>
        <w:rPr>
          <w:noProof/>
          <w:lang w:bidi="bn-BD"/>
        </w:rPr>
      </w:pPr>
      <w:r w:rsidRPr="001117DF">
        <w:rPr>
          <w:noProof/>
        </w:rPr>
        <w:t>1.3</w:t>
      </w:r>
      <w:r w:rsidRPr="001117DF">
        <w:rPr>
          <w:noProof/>
        </w:rPr>
        <w:tab/>
        <w:t>Scope</w:t>
      </w:r>
      <w:r w:rsidRPr="001117DF">
        <w:rPr>
          <w:noProof/>
        </w:rPr>
        <w:tab/>
      </w:r>
      <w:r w:rsidR="001117DF" w:rsidRPr="001117DF">
        <w:rPr>
          <w:noProof/>
          <w:cs/>
          <w:lang w:bidi="bn-BD"/>
        </w:rPr>
        <w:t>3</w:t>
      </w:r>
    </w:p>
    <w:p w:rsidR="00832B5A" w:rsidRPr="001117DF" w:rsidRDefault="00832B5A">
      <w:pPr>
        <w:pStyle w:val="TOC1"/>
        <w:tabs>
          <w:tab w:val="left" w:pos="432"/>
        </w:tabs>
        <w:rPr>
          <w:noProof/>
          <w:lang w:bidi="bn-BD"/>
        </w:rPr>
      </w:pPr>
      <w:r w:rsidRPr="001117DF">
        <w:rPr>
          <w:noProof/>
        </w:rPr>
        <w:t>2.</w:t>
      </w:r>
      <w:r w:rsidRPr="001117DF">
        <w:rPr>
          <w:noProof/>
        </w:rPr>
        <w:tab/>
        <w:t>General overview</w:t>
      </w:r>
      <w:r w:rsidRPr="001117DF">
        <w:rPr>
          <w:noProof/>
        </w:rPr>
        <w:tab/>
      </w:r>
      <w:r w:rsidR="001117DF" w:rsidRPr="001117DF">
        <w:rPr>
          <w:noProof/>
          <w:cs/>
          <w:lang w:bidi="bn-BD"/>
        </w:rPr>
        <w:t>3</w:t>
      </w:r>
    </w:p>
    <w:p w:rsidR="00832B5A" w:rsidRPr="001117DF" w:rsidRDefault="000940C0">
      <w:pPr>
        <w:pStyle w:val="TOC2"/>
        <w:tabs>
          <w:tab w:val="left" w:pos="1100"/>
        </w:tabs>
        <w:rPr>
          <w:noProof/>
          <w:lang w:bidi="bn-BD"/>
        </w:rPr>
      </w:pPr>
      <w:r w:rsidRPr="001117DF">
        <w:rPr>
          <w:noProof/>
        </w:rPr>
        <w:t>2.</w:t>
      </w:r>
      <w:r w:rsidRPr="001117DF">
        <w:rPr>
          <w:noProof/>
          <w:cs/>
          <w:lang w:bidi="bn-BD"/>
        </w:rPr>
        <w:t>1</w:t>
      </w:r>
      <w:r w:rsidR="00832B5A" w:rsidRPr="001117DF">
        <w:rPr>
          <w:noProof/>
        </w:rPr>
        <w:tab/>
        <w:t>General functioning</w:t>
      </w:r>
      <w:r w:rsidR="00832B5A" w:rsidRPr="001117DF">
        <w:rPr>
          <w:noProof/>
        </w:rPr>
        <w:tab/>
      </w:r>
      <w:r w:rsidR="001117DF" w:rsidRPr="001117DF">
        <w:rPr>
          <w:noProof/>
          <w:cs/>
          <w:lang w:bidi="bn-BD"/>
        </w:rPr>
        <w:t>3</w:t>
      </w:r>
    </w:p>
    <w:p w:rsidR="00832B5A" w:rsidRPr="00E1348E" w:rsidRDefault="00832B5A">
      <w:pPr>
        <w:pStyle w:val="TOC1"/>
        <w:tabs>
          <w:tab w:val="left" w:pos="432"/>
        </w:tabs>
        <w:rPr>
          <w:noProof/>
          <w:lang w:bidi="bn-BD"/>
        </w:rPr>
      </w:pPr>
      <w:r w:rsidRPr="00E1348E">
        <w:rPr>
          <w:noProof/>
        </w:rPr>
        <w:t>3.</w:t>
      </w:r>
      <w:r w:rsidRPr="00E1348E">
        <w:rPr>
          <w:noProof/>
        </w:rPr>
        <w:tab/>
      </w:r>
      <w:r w:rsidR="000940C0" w:rsidRPr="00E1348E">
        <w:rPr>
          <w:noProof/>
          <w:cs/>
          <w:lang w:bidi="bn-BD"/>
        </w:rPr>
        <w:t>Detail explanation</w:t>
      </w:r>
      <w:r w:rsidRPr="00E1348E">
        <w:rPr>
          <w:noProof/>
        </w:rPr>
        <w:tab/>
      </w:r>
      <w:r w:rsidR="001117DF" w:rsidRPr="00E1348E">
        <w:rPr>
          <w:noProof/>
          <w:cs/>
          <w:lang w:bidi="bn-BD"/>
        </w:rPr>
        <w:t>3</w:t>
      </w:r>
    </w:p>
    <w:p w:rsidR="00E1348E" w:rsidRPr="00864941" w:rsidRDefault="00540E6D" w:rsidP="004E5AAA">
      <w:pPr>
        <w:pStyle w:val="TOC2"/>
        <w:tabs>
          <w:tab w:val="left" w:pos="1100"/>
        </w:tabs>
        <w:rPr>
          <w:noProof/>
          <w:lang w:bidi="bn-BD"/>
        </w:rPr>
      </w:pPr>
      <w:r w:rsidRPr="00864941">
        <w:rPr>
          <w:noProof/>
        </w:rPr>
        <w:t>3.</w:t>
      </w:r>
      <w:r w:rsidRPr="00864941">
        <w:rPr>
          <w:noProof/>
          <w:cs/>
          <w:lang w:bidi="bn-BD"/>
        </w:rPr>
        <w:t>1</w:t>
      </w:r>
      <w:r w:rsidR="00965933" w:rsidRPr="00864941">
        <w:rPr>
          <w:noProof/>
          <w:cs/>
          <w:lang w:bidi="bn-BD"/>
        </w:rPr>
        <w:tab/>
      </w:r>
      <w:r w:rsidR="00864941" w:rsidRPr="00864941">
        <w:rPr>
          <w:noProof/>
          <w:cs/>
          <w:lang w:bidi="bn-BD"/>
        </w:rPr>
        <w:t>Flow Diagram</w:t>
      </w:r>
      <w:r w:rsidRPr="00864941">
        <w:rPr>
          <w:noProof/>
        </w:rPr>
        <w:tab/>
      </w:r>
      <w:r w:rsidR="00864941" w:rsidRPr="00864941">
        <w:rPr>
          <w:noProof/>
          <w:cs/>
          <w:lang w:bidi="bn-BD"/>
        </w:rPr>
        <w:t>4</w:t>
      </w:r>
    </w:p>
    <w:p w:rsidR="00864941" w:rsidRPr="00864941" w:rsidRDefault="00864941" w:rsidP="00864941">
      <w:pPr>
        <w:pStyle w:val="TOC2"/>
        <w:tabs>
          <w:tab w:val="left" w:pos="1100"/>
        </w:tabs>
        <w:rPr>
          <w:noProof/>
          <w:lang w:bidi="bn-BD"/>
        </w:rPr>
      </w:pPr>
      <w:r w:rsidRPr="00864941">
        <w:rPr>
          <w:noProof/>
        </w:rPr>
        <w:t>3.</w:t>
      </w:r>
      <w:r w:rsidRPr="00864941">
        <w:rPr>
          <w:noProof/>
          <w:cs/>
          <w:lang w:bidi="bn-BD"/>
        </w:rPr>
        <w:t>2</w:t>
      </w:r>
      <w:r w:rsidRPr="00864941">
        <w:rPr>
          <w:noProof/>
          <w:cs/>
          <w:lang w:bidi="bn-BD"/>
        </w:rPr>
        <w:tab/>
      </w:r>
      <w:r w:rsidRPr="00864941">
        <w:rPr>
          <w:noProof/>
        </w:rPr>
        <w:t>Login</w:t>
      </w:r>
      <w:r w:rsidRPr="00864941">
        <w:rPr>
          <w:noProof/>
        </w:rPr>
        <w:tab/>
      </w:r>
      <w:r w:rsidRPr="00864941">
        <w:rPr>
          <w:noProof/>
          <w:cs/>
          <w:lang w:bidi="bn-BD"/>
        </w:rPr>
        <w:t>4</w:t>
      </w:r>
    </w:p>
    <w:p w:rsidR="00E1348E" w:rsidRPr="00864941" w:rsidRDefault="00E1348E" w:rsidP="004E5AAA">
      <w:pPr>
        <w:pStyle w:val="TOC2"/>
        <w:tabs>
          <w:tab w:val="left" w:pos="1100"/>
        </w:tabs>
        <w:rPr>
          <w:noProof/>
          <w:lang w:bidi="bn-BD"/>
        </w:rPr>
      </w:pPr>
      <w:r w:rsidRPr="00864941">
        <w:rPr>
          <w:noProof/>
        </w:rPr>
        <w:t>3.</w:t>
      </w:r>
      <w:r w:rsidR="00864941" w:rsidRPr="00864941">
        <w:rPr>
          <w:noProof/>
          <w:cs/>
          <w:lang w:bidi="bn-BD"/>
        </w:rPr>
        <w:t>3</w:t>
      </w:r>
      <w:r w:rsidR="00965933" w:rsidRPr="00864941">
        <w:rPr>
          <w:noProof/>
          <w:cs/>
          <w:lang w:bidi="bn-BD"/>
        </w:rPr>
        <w:tab/>
      </w:r>
      <w:r w:rsidRPr="00864941">
        <w:rPr>
          <w:noProof/>
          <w:cs/>
          <w:lang w:bidi="bn-BD"/>
        </w:rPr>
        <w:t>School list</w:t>
      </w:r>
      <w:r w:rsidRPr="00864941">
        <w:rPr>
          <w:noProof/>
        </w:rPr>
        <w:tab/>
      </w:r>
      <w:r w:rsidR="00864941" w:rsidRPr="00864941">
        <w:rPr>
          <w:noProof/>
          <w:cs/>
          <w:lang w:bidi="bn-BD"/>
        </w:rPr>
        <w:t>5</w:t>
      </w:r>
    </w:p>
    <w:p w:rsidR="00E1348E" w:rsidRPr="00864941" w:rsidRDefault="00E1348E" w:rsidP="004E5AAA">
      <w:pPr>
        <w:pStyle w:val="TOC2"/>
        <w:tabs>
          <w:tab w:val="left" w:pos="1100"/>
        </w:tabs>
        <w:rPr>
          <w:noProof/>
          <w:lang w:bidi="bn-BD"/>
        </w:rPr>
      </w:pPr>
      <w:r w:rsidRPr="00864941">
        <w:rPr>
          <w:noProof/>
        </w:rPr>
        <w:t>3.</w:t>
      </w:r>
      <w:r w:rsidR="00864941" w:rsidRPr="00864941">
        <w:rPr>
          <w:noProof/>
          <w:cs/>
          <w:lang w:bidi="bn-BD"/>
        </w:rPr>
        <w:t>4</w:t>
      </w:r>
      <w:r w:rsidRPr="00864941">
        <w:rPr>
          <w:noProof/>
          <w:cs/>
          <w:lang w:bidi="bn-BD"/>
        </w:rPr>
        <w:t xml:space="preserve">        Add new school</w:t>
      </w:r>
      <w:r w:rsidRPr="00864941">
        <w:rPr>
          <w:noProof/>
        </w:rPr>
        <w:tab/>
      </w:r>
      <w:r w:rsidR="00864941" w:rsidRPr="00864941">
        <w:rPr>
          <w:noProof/>
          <w:cs/>
          <w:lang w:bidi="bn-BD"/>
        </w:rPr>
        <w:t>5</w:t>
      </w:r>
    </w:p>
    <w:p w:rsidR="00E1348E" w:rsidRPr="00864941" w:rsidRDefault="00E1348E" w:rsidP="00E1348E">
      <w:pPr>
        <w:pStyle w:val="TOC2"/>
        <w:tabs>
          <w:tab w:val="left" w:pos="1100"/>
        </w:tabs>
        <w:rPr>
          <w:noProof/>
          <w:lang w:bidi="bn-BD"/>
        </w:rPr>
      </w:pPr>
      <w:r w:rsidRPr="00864941">
        <w:rPr>
          <w:noProof/>
        </w:rPr>
        <w:t>3.</w:t>
      </w:r>
      <w:r w:rsidR="00864941" w:rsidRPr="00864941">
        <w:rPr>
          <w:noProof/>
          <w:cs/>
          <w:lang w:bidi="bn-BD"/>
        </w:rPr>
        <w:t>5</w:t>
      </w:r>
      <w:r w:rsidR="00965933" w:rsidRPr="00864941">
        <w:rPr>
          <w:noProof/>
          <w:cs/>
          <w:lang w:bidi="bn-BD"/>
        </w:rPr>
        <w:tab/>
      </w:r>
      <w:r w:rsidRPr="00864941">
        <w:rPr>
          <w:noProof/>
          <w:cs/>
          <w:lang w:bidi="bn-BD"/>
        </w:rPr>
        <w:t>School Details</w:t>
      </w:r>
      <w:r w:rsidRPr="00864941">
        <w:rPr>
          <w:noProof/>
        </w:rPr>
        <w:tab/>
      </w:r>
      <w:r w:rsidR="00864941" w:rsidRPr="00864941">
        <w:rPr>
          <w:noProof/>
          <w:cs/>
          <w:lang w:bidi="bn-BD"/>
        </w:rPr>
        <w:t>6</w:t>
      </w:r>
    </w:p>
    <w:p w:rsidR="00E1348E" w:rsidRPr="00864941" w:rsidRDefault="00E1348E" w:rsidP="00E1348E">
      <w:pPr>
        <w:pStyle w:val="TOC2"/>
        <w:tabs>
          <w:tab w:val="left" w:pos="1100"/>
        </w:tabs>
        <w:rPr>
          <w:noProof/>
          <w:lang w:bidi="bn-BD"/>
        </w:rPr>
      </w:pPr>
      <w:r w:rsidRPr="00864941">
        <w:rPr>
          <w:noProof/>
        </w:rPr>
        <w:t>3.</w:t>
      </w:r>
      <w:r w:rsidR="00864941" w:rsidRPr="00864941">
        <w:rPr>
          <w:noProof/>
          <w:cs/>
          <w:lang w:bidi="bn-BD"/>
        </w:rPr>
        <w:t>5</w:t>
      </w:r>
      <w:r w:rsidR="00965933" w:rsidRPr="00864941">
        <w:rPr>
          <w:noProof/>
          <w:cs/>
          <w:lang w:bidi="bn-BD"/>
        </w:rPr>
        <w:t>.1</w:t>
      </w:r>
      <w:r w:rsidR="00965933" w:rsidRPr="00864941">
        <w:rPr>
          <w:noProof/>
          <w:cs/>
          <w:lang w:bidi="bn-BD"/>
        </w:rPr>
        <w:tab/>
        <w:t>Edit</w:t>
      </w:r>
      <w:r w:rsidRPr="00864941">
        <w:rPr>
          <w:noProof/>
          <w:cs/>
          <w:lang w:bidi="bn-BD"/>
        </w:rPr>
        <w:t xml:space="preserve"> Details</w:t>
      </w:r>
      <w:r w:rsidRPr="00864941">
        <w:rPr>
          <w:noProof/>
        </w:rPr>
        <w:tab/>
      </w:r>
      <w:r w:rsidR="00864941" w:rsidRPr="00864941">
        <w:rPr>
          <w:noProof/>
          <w:cs/>
          <w:lang w:bidi="bn-BD"/>
        </w:rPr>
        <w:t>6</w:t>
      </w:r>
    </w:p>
    <w:p w:rsidR="00965933" w:rsidRPr="00864941" w:rsidRDefault="00965933" w:rsidP="00965933">
      <w:pPr>
        <w:pStyle w:val="TOC2"/>
        <w:tabs>
          <w:tab w:val="left" w:pos="1100"/>
        </w:tabs>
        <w:rPr>
          <w:noProof/>
          <w:lang w:bidi="bn-BD"/>
        </w:rPr>
      </w:pPr>
      <w:r w:rsidRPr="00864941">
        <w:rPr>
          <w:noProof/>
        </w:rPr>
        <w:t>3.</w:t>
      </w:r>
      <w:r w:rsidR="00864941" w:rsidRPr="00864941">
        <w:rPr>
          <w:noProof/>
          <w:cs/>
          <w:lang w:bidi="bn-BD"/>
        </w:rPr>
        <w:t>5</w:t>
      </w:r>
      <w:r w:rsidRPr="00864941">
        <w:rPr>
          <w:noProof/>
          <w:cs/>
          <w:lang w:bidi="bn-BD"/>
        </w:rPr>
        <w:t>.2</w:t>
      </w:r>
      <w:r w:rsidRPr="00864941">
        <w:rPr>
          <w:noProof/>
          <w:cs/>
          <w:lang w:bidi="bn-BD"/>
        </w:rPr>
        <w:tab/>
        <w:t>Teachers</w:t>
      </w:r>
      <w:r w:rsidRPr="00864941">
        <w:rPr>
          <w:noProof/>
        </w:rPr>
        <w:tab/>
      </w:r>
      <w:r w:rsidR="00864941" w:rsidRPr="00864941">
        <w:rPr>
          <w:noProof/>
          <w:cs/>
          <w:lang w:bidi="bn-BD"/>
        </w:rPr>
        <w:t>6</w:t>
      </w:r>
    </w:p>
    <w:p w:rsidR="00965933" w:rsidRPr="00864941" w:rsidRDefault="00965933" w:rsidP="00965933">
      <w:pPr>
        <w:pStyle w:val="TOC2"/>
        <w:tabs>
          <w:tab w:val="left" w:pos="1100"/>
        </w:tabs>
        <w:rPr>
          <w:noProof/>
          <w:lang w:bidi="bn-BD"/>
        </w:rPr>
      </w:pPr>
      <w:r w:rsidRPr="00864941">
        <w:rPr>
          <w:noProof/>
        </w:rPr>
        <w:t>3.</w:t>
      </w:r>
      <w:r w:rsidR="00864941" w:rsidRPr="00864941">
        <w:rPr>
          <w:noProof/>
          <w:cs/>
          <w:lang w:bidi="bn-BD"/>
        </w:rPr>
        <w:t>5</w:t>
      </w:r>
      <w:r w:rsidRPr="00864941">
        <w:rPr>
          <w:noProof/>
          <w:cs/>
          <w:lang w:bidi="bn-BD"/>
        </w:rPr>
        <w:t>.3</w:t>
      </w:r>
      <w:r w:rsidRPr="00864941">
        <w:rPr>
          <w:noProof/>
          <w:cs/>
          <w:lang w:bidi="bn-BD"/>
        </w:rPr>
        <w:tab/>
        <w:t xml:space="preserve"> Add new Teachers</w:t>
      </w:r>
      <w:r w:rsidRPr="00864941">
        <w:rPr>
          <w:noProof/>
        </w:rPr>
        <w:tab/>
      </w:r>
      <w:r w:rsidR="00864941" w:rsidRPr="00864941">
        <w:rPr>
          <w:noProof/>
          <w:cs/>
          <w:lang w:bidi="bn-BD"/>
        </w:rPr>
        <w:t>6</w:t>
      </w:r>
    </w:p>
    <w:p w:rsidR="00965933" w:rsidRPr="00864941" w:rsidRDefault="00965933" w:rsidP="00965933">
      <w:pPr>
        <w:pStyle w:val="TOC2"/>
        <w:tabs>
          <w:tab w:val="left" w:pos="1100"/>
        </w:tabs>
        <w:rPr>
          <w:noProof/>
          <w:lang w:bidi="bn-BD"/>
        </w:rPr>
      </w:pPr>
      <w:r w:rsidRPr="00864941">
        <w:rPr>
          <w:noProof/>
        </w:rPr>
        <w:t>3.</w:t>
      </w:r>
      <w:r w:rsidR="00864941" w:rsidRPr="00864941">
        <w:rPr>
          <w:noProof/>
          <w:cs/>
          <w:lang w:bidi="bn-BD"/>
        </w:rPr>
        <w:t>5</w:t>
      </w:r>
      <w:r w:rsidRPr="00864941">
        <w:rPr>
          <w:noProof/>
          <w:cs/>
          <w:lang w:bidi="bn-BD"/>
        </w:rPr>
        <w:t>.4</w:t>
      </w:r>
      <w:r w:rsidRPr="00864941">
        <w:rPr>
          <w:noProof/>
          <w:cs/>
          <w:lang w:bidi="bn-BD"/>
        </w:rPr>
        <w:tab/>
        <w:t>Classes</w:t>
      </w:r>
      <w:r w:rsidRPr="00864941">
        <w:rPr>
          <w:noProof/>
        </w:rPr>
        <w:tab/>
      </w:r>
      <w:r w:rsidR="00864941" w:rsidRPr="00864941">
        <w:rPr>
          <w:noProof/>
          <w:cs/>
          <w:lang w:bidi="bn-BD"/>
        </w:rPr>
        <w:t>7</w:t>
      </w:r>
    </w:p>
    <w:p w:rsidR="00965933" w:rsidRPr="00864941" w:rsidRDefault="00965933" w:rsidP="00965933">
      <w:pPr>
        <w:pStyle w:val="TOC2"/>
        <w:tabs>
          <w:tab w:val="left" w:pos="1100"/>
        </w:tabs>
        <w:rPr>
          <w:noProof/>
          <w:lang w:bidi="bn-BD"/>
        </w:rPr>
      </w:pPr>
      <w:r w:rsidRPr="00864941">
        <w:rPr>
          <w:noProof/>
        </w:rPr>
        <w:t>3.</w:t>
      </w:r>
      <w:r w:rsidR="00864941" w:rsidRPr="00864941">
        <w:rPr>
          <w:noProof/>
          <w:cs/>
          <w:lang w:bidi="bn-BD"/>
        </w:rPr>
        <w:t>5</w:t>
      </w:r>
      <w:r w:rsidRPr="00864941">
        <w:rPr>
          <w:noProof/>
          <w:cs/>
          <w:lang w:bidi="bn-BD"/>
        </w:rPr>
        <w:t>.5</w:t>
      </w:r>
      <w:r w:rsidRPr="00864941">
        <w:rPr>
          <w:noProof/>
          <w:cs/>
          <w:lang w:bidi="bn-BD"/>
        </w:rPr>
        <w:tab/>
        <w:t>Class Edit</w:t>
      </w:r>
      <w:r w:rsidRPr="00864941">
        <w:rPr>
          <w:noProof/>
        </w:rPr>
        <w:tab/>
      </w:r>
      <w:r w:rsidR="00864941" w:rsidRPr="00864941">
        <w:rPr>
          <w:noProof/>
          <w:cs/>
          <w:lang w:bidi="bn-BD"/>
        </w:rPr>
        <w:t>7</w:t>
      </w:r>
    </w:p>
    <w:p w:rsidR="00965933" w:rsidRPr="00864941" w:rsidRDefault="00965933" w:rsidP="00965933">
      <w:pPr>
        <w:pStyle w:val="TOC2"/>
        <w:tabs>
          <w:tab w:val="left" w:pos="1100"/>
        </w:tabs>
        <w:rPr>
          <w:noProof/>
          <w:lang w:bidi="bn-BD"/>
        </w:rPr>
      </w:pPr>
      <w:r w:rsidRPr="00864941">
        <w:rPr>
          <w:noProof/>
        </w:rPr>
        <w:t>3.</w:t>
      </w:r>
      <w:r w:rsidR="00864941" w:rsidRPr="00864941">
        <w:rPr>
          <w:noProof/>
          <w:cs/>
          <w:lang w:bidi="bn-BD"/>
        </w:rPr>
        <w:t>5</w:t>
      </w:r>
      <w:r w:rsidRPr="00864941">
        <w:rPr>
          <w:noProof/>
          <w:cs/>
          <w:lang w:bidi="bn-BD"/>
        </w:rPr>
        <w:t>.6</w:t>
      </w:r>
      <w:r w:rsidRPr="00864941">
        <w:rPr>
          <w:noProof/>
          <w:cs/>
          <w:lang w:bidi="bn-BD"/>
        </w:rPr>
        <w:tab/>
        <w:t xml:space="preserve"> Student detail edit</w:t>
      </w:r>
      <w:r w:rsidRPr="00864941">
        <w:rPr>
          <w:noProof/>
        </w:rPr>
        <w:tab/>
      </w:r>
      <w:r w:rsidR="00864941" w:rsidRPr="00864941">
        <w:rPr>
          <w:noProof/>
          <w:cs/>
          <w:lang w:bidi="bn-BD"/>
        </w:rPr>
        <w:t>7</w:t>
      </w:r>
    </w:p>
    <w:p w:rsidR="00965933" w:rsidRPr="00864941" w:rsidRDefault="00965933" w:rsidP="00965933">
      <w:pPr>
        <w:pStyle w:val="TOC2"/>
        <w:tabs>
          <w:tab w:val="left" w:pos="1100"/>
        </w:tabs>
        <w:rPr>
          <w:noProof/>
          <w:lang w:bidi="bn-BD"/>
        </w:rPr>
      </w:pPr>
      <w:r w:rsidRPr="00864941">
        <w:rPr>
          <w:noProof/>
        </w:rPr>
        <w:t>3.</w:t>
      </w:r>
      <w:r w:rsidR="00864941" w:rsidRPr="00864941">
        <w:rPr>
          <w:noProof/>
          <w:cs/>
          <w:lang w:bidi="bn-BD"/>
        </w:rPr>
        <w:t>5</w:t>
      </w:r>
      <w:r w:rsidRPr="00864941">
        <w:rPr>
          <w:noProof/>
          <w:cs/>
          <w:lang w:bidi="bn-BD"/>
        </w:rPr>
        <w:t>.7       Add new students</w:t>
      </w:r>
      <w:r w:rsidRPr="00864941">
        <w:rPr>
          <w:noProof/>
        </w:rPr>
        <w:tab/>
      </w:r>
      <w:r w:rsidR="00864941" w:rsidRPr="00864941">
        <w:rPr>
          <w:noProof/>
          <w:cs/>
          <w:lang w:bidi="bn-BD"/>
        </w:rPr>
        <w:t>8</w:t>
      </w:r>
    </w:p>
    <w:p w:rsidR="001117DF" w:rsidRPr="00E1348E" w:rsidRDefault="00832B5A" w:rsidP="004E5AAA">
      <w:pPr>
        <w:pStyle w:val="TOC2"/>
        <w:tabs>
          <w:tab w:val="left" w:pos="1100"/>
        </w:tabs>
        <w:rPr>
          <w:lang w:bidi="bn-BD"/>
        </w:rPr>
      </w:pPr>
      <w:r w:rsidRPr="00E1348E">
        <w:rPr>
          <w:noProof/>
        </w:rPr>
        <w:br w:type="page"/>
      </w:r>
      <w:r w:rsidR="00980EC0" w:rsidRPr="00E1348E">
        <w:lastRenderedPageBreak/>
        <w:fldChar w:fldCharType="end"/>
      </w:r>
      <w:bookmarkStart w:id="0" w:name="_Toc443819592"/>
      <w:bookmarkStart w:id="1" w:name="_Toc507491363"/>
      <w:bookmarkStart w:id="2" w:name="_Toc220775342"/>
    </w:p>
    <w:p w:rsidR="0051382F" w:rsidRPr="00B11454" w:rsidRDefault="001117DF" w:rsidP="001117DF">
      <w:pPr>
        <w:pStyle w:val="Heading1"/>
        <w:rPr>
          <w:rFonts w:ascii="Times New Roman" w:hAnsi="Times New Roman"/>
          <w:noProof/>
          <w:sz w:val="20"/>
          <w:lang w:bidi="bn-BD"/>
        </w:rPr>
      </w:pPr>
      <w:r w:rsidRPr="00B11454">
        <w:rPr>
          <w:rFonts w:ascii="Times New Roman" w:hAnsi="Times New Roman"/>
          <w:sz w:val="20"/>
          <w:cs/>
          <w:lang w:bidi="bn-BD"/>
        </w:rPr>
        <w:t xml:space="preserve"> </w:t>
      </w:r>
      <w:r w:rsidR="0051382F" w:rsidRPr="00B11454">
        <w:rPr>
          <w:rFonts w:ascii="Times New Roman" w:hAnsi="Times New Roman"/>
          <w:sz w:val="20"/>
        </w:rPr>
        <w:t>Introduction</w:t>
      </w:r>
      <w:bookmarkEnd w:id="0"/>
      <w:bookmarkEnd w:id="1"/>
      <w:bookmarkEnd w:id="2"/>
    </w:p>
    <w:p w:rsidR="0051382F" w:rsidRPr="00B11454" w:rsidRDefault="0051382F" w:rsidP="0051382F"/>
    <w:p w:rsidR="0051382F" w:rsidRPr="00B11454" w:rsidRDefault="0051382F" w:rsidP="0051382F">
      <w:pPr>
        <w:pStyle w:val="Heading2"/>
        <w:rPr>
          <w:rFonts w:ascii="Times New Roman" w:hAnsi="Times New Roman"/>
        </w:rPr>
      </w:pPr>
      <w:bookmarkStart w:id="3" w:name="_Toc443819593"/>
      <w:bookmarkStart w:id="4" w:name="_Toc507491364"/>
      <w:bookmarkStart w:id="5" w:name="_Toc220775343"/>
      <w:r w:rsidRPr="00B11454">
        <w:rPr>
          <w:rFonts w:ascii="Times New Roman" w:hAnsi="Times New Roman"/>
        </w:rPr>
        <w:t>Purpose of this document</w:t>
      </w:r>
      <w:bookmarkEnd w:id="3"/>
      <w:bookmarkEnd w:id="4"/>
      <w:bookmarkEnd w:id="5"/>
    </w:p>
    <w:p w:rsidR="0051382F" w:rsidRPr="00B11454" w:rsidRDefault="0051382F" w:rsidP="0051382F"/>
    <w:p w:rsidR="0051382F" w:rsidRPr="00B11454" w:rsidRDefault="0051382F" w:rsidP="00437CD2">
      <w:pPr>
        <w:ind w:left="720" w:firstLine="720"/>
        <w:rPr>
          <w:cs/>
          <w:lang w:bidi="bn-BD"/>
        </w:rPr>
      </w:pPr>
      <w:r w:rsidRPr="00B11454">
        <w:t>T</w:t>
      </w:r>
      <w:r w:rsidR="00AD5F20" w:rsidRPr="00B11454">
        <w:t>he purpose of this document is</w:t>
      </w:r>
      <w:r w:rsidR="00437CD2" w:rsidRPr="00B11454">
        <w:t xml:space="preserve"> to give information </w:t>
      </w:r>
      <w:r w:rsidR="001D0C29" w:rsidRPr="00B11454">
        <w:t>about</w:t>
      </w:r>
      <w:r w:rsidR="001D0C29" w:rsidRPr="00B11454">
        <w:rPr>
          <w:cs/>
          <w:lang w:bidi="bn-BD"/>
        </w:rPr>
        <w:t xml:space="preserve"> CRVS and how to use the school management system.</w:t>
      </w:r>
    </w:p>
    <w:p w:rsidR="0051382F" w:rsidRPr="00B11454" w:rsidRDefault="0051382F" w:rsidP="0051382F"/>
    <w:p w:rsidR="0051382F" w:rsidRPr="00B11454" w:rsidRDefault="0051382F" w:rsidP="0051382F">
      <w:pPr>
        <w:pStyle w:val="Heading2"/>
        <w:rPr>
          <w:rFonts w:ascii="Times New Roman" w:hAnsi="Times New Roman"/>
        </w:rPr>
      </w:pPr>
      <w:bookmarkStart w:id="6" w:name="_Toc443819595"/>
      <w:bookmarkStart w:id="7" w:name="_Toc507491366"/>
      <w:bookmarkStart w:id="8" w:name="_Toc220775344"/>
      <w:r w:rsidRPr="00B11454">
        <w:rPr>
          <w:rFonts w:ascii="Times New Roman" w:hAnsi="Times New Roman"/>
        </w:rPr>
        <w:t>Intended Audience</w:t>
      </w:r>
      <w:bookmarkEnd w:id="6"/>
      <w:bookmarkEnd w:id="7"/>
      <w:bookmarkEnd w:id="8"/>
    </w:p>
    <w:p w:rsidR="0051382F" w:rsidRPr="00B11454" w:rsidRDefault="0051382F" w:rsidP="0051382F"/>
    <w:p w:rsidR="00941A83" w:rsidRPr="00B11454" w:rsidRDefault="0051382F" w:rsidP="00437CD2">
      <w:pPr>
        <w:ind w:left="1429" w:firstLine="11"/>
      </w:pPr>
      <w:r w:rsidRPr="00B11454">
        <w:t>The intended audience</w:t>
      </w:r>
      <w:r w:rsidR="00CB6159" w:rsidRPr="00B11454">
        <w:t>s are</w:t>
      </w:r>
      <w:r w:rsidRPr="00B11454">
        <w:t>:</w:t>
      </w:r>
    </w:p>
    <w:p w:rsidR="00832B5A" w:rsidRPr="00B11454" w:rsidRDefault="001D0C29" w:rsidP="00437CD2">
      <w:pPr>
        <w:numPr>
          <w:ilvl w:val="0"/>
          <w:numId w:val="4"/>
        </w:numPr>
        <w:ind w:left="720"/>
      </w:pPr>
      <w:r w:rsidRPr="00B11454">
        <w:rPr>
          <w:cs/>
          <w:lang w:bidi="bn-BD"/>
        </w:rPr>
        <w:t>Teachers</w:t>
      </w:r>
      <w:r w:rsidR="00832B5A" w:rsidRPr="00B11454">
        <w:t>, to analyze the d</w:t>
      </w:r>
      <w:r w:rsidRPr="00B11454">
        <w:t xml:space="preserve">esign and implementation of </w:t>
      </w:r>
      <w:r w:rsidRPr="00B11454">
        <w:rPr>
          <w:cs/>
          <w:lang w:bidi="bn-BD"/>
        </w:rPr>
        <w:t>CRVS</w:t>
      </w:r>
      <w:r w:rsidR="00832B5A" w:rsidRPr="00B11454">
        <w:t>.</w:t>
      </w:r>
    </w:p>
    <w:p w:rsidR="0051382F" w:rsidRPr="00B11454" w:rsidRDefault="001D0C29" w:rsidP="00437CD2">
      <w:pPr>
        <w:numPr>
          <w:ilvl w:val="0"/>
          <w:numId w:val="4"/>
        </w:numPr>
        <w:ind w:left="720"/>
      </w:pPr>
      <w:r w:rsidRPr="00B11454">
        <w:rPr>
          <w:cs/>
          <w:lang w:bidi="bn-BD"/>
        </w:rPr>
        <w:t>CRVS</w:t>
      </w:r>
      <w:r w:rsidRPr="00B11454">
        <w:t xml:space="preserve"> </w:t>
      </w:r>
      <w:r w:rsidR="00437CD2" w:rsidRPr="00B11454">
        <w:t>team members</w:t>
      </w:r>
      <w:r w:rsidR="00832B5A" w:rsidRPr="00B11454">
        <w:t>.</w:t>
      </w:r>
    </w:p>
    <w:p w:rsidR="00437CD2" w:rsidRPr="00B11454" w:rsidRDefault="00437CD2" w:rsidP="00832B5A">
      <w:pPr>
        <w:numPr>
          <w:ilvl w:val="0"/>
          <w:numId w:val="4"/>
        </w:numPr>
        <w:ind w:left="720"/>
      </w:pPr>
      <w:r w:rsidRPr="00B11454">
        <w:t xml:space="preserve">Future developers to extend or use some ideas of </w:t>
      </w:r>
      <w:r w:rsidR="001D0C29" w:rsidRPr="00B11454">
        <w:rPr>
          <w:cs/>
          <w:lang w:bidi="bn-BD"/>
        </w:rPr>
        <w:t>CRVS</w:t>
      </w:r>
      <w:r w:rsidR="001D0C29" w:rsidRPr="00B11454">
        <w:t xml:space="preserve"> </w:t>
      </w:r>
      <w:r w:rsidR="00832B5A" w:rsidRPr="00B11454">
        <w:t>project.</w:t>
      </w:r>
    </w:p>
    <w:p w:rsidR="0051382F" w:rsidRPr="00B11454" w:rsidRDefault="0051382F" w:rsidP="0051382F"/>
    <w:p w:rsidR="0051382F" w:rsidRPr="00B11454" w:rsidRDefault="0051382F" w:rsidP="0051382F">
      <w:pPr>
        <w:pStyle w:val="Heading2"/>
        <w:rPr>
          <w:rFonts w:ascii="Times New Roman" w:hAnsi="Times New Roman"/>
        </w:rPr>
      </w:pPr>
      <w:bookmarkStart w:id="9" w:name="_Toc443819596"/>
      <w:bookmarkStart w:id="10" w:name="_Toc507491367"/>
      <w:bookmarkStart w:id="11" w:name="_Toc220775345"/>
      <w:r w:rsidRPr="00B11454">
        <w:rPr>
          <w:rFonts w:ascii="Times New Roman" w:hAnsi="Times New Roman"/>
        </w:rPr>
        <w:t>Scope</w:t>
      </w:r>
      <w:bookmarkEnd w:id="9"/>
      <w:bookmarkEnd w:id="10"/>
      <w:bookmarkEnd w:id="11"/>
    </w:p>
    <w:p w:rsidR="0051382F" w:rsidRPr="00B11454" w:rsidRDefault="0051382F" w:rsidP="00645967">
      <w:pPr>
        <w:ind w:firstLine="709"/>
      </w:pPr>
    </w:p>
    <w:p w:rsidR="00645967" w:rsidRPr="00B11454" w:rsidRDefault="00437CD2" w:rsidP="00437CD2">
      <w:pPr>
        <w:ind w:left="720" w:firstLine="720"/>
        <w:rPr>
          <w:cs/>
          <w:lang w:bidi="bn-BD"/>
        </w:rPr>
      </w:pPr>
      <w:r w:rsidRPr="00B11454">
        <w:t xml:space="preserve">This document will describe the design and some technical issues of </w:t>
      </w:r>
      <w:r w:rsidR="001D0C29" w:rsidRPr="00B11454">
        <w:rPr>
          <w:cs/>
          <w:lang w:bidi="bn-BD"/>
        </w:rPr>
        <w:t>CRVS</w:t>
      </w:r>
      <w:r w:rsidR="001D0C29" w:rsidRPr="00B11454">
        <w:t xml:space="preserve"> project</w:t>
      </w:r>
      <w:r w:rsidR="00540E6D" w:rsidRPr="00B11454">
        <w:t>.</w:t>
      </w:r>
    </w:p>
    <w:p w:rsidR="00645967" w:rsidRPr="00B11454" w:rsidRDefault="00645967" w:rsidP="00645967">
      <w:pPr>
        <w:ind w:left="709"/>
      </w:pPr>
    </w:p>
    <w:p w:rsidR="0051382F" w:rsidRPr="00B11454" w:rsidRDefault="0051382F" w:rsidP="0051382F">
      <w:bookmarkStart w:id="12" w:name="_Toc443819600"/>
      <w:bookmarkStart w:id="13" w:name="_Toc507491371"/>
    </w:p>
    <w:p w:rsidR="002A6F29" w:rsidRPr="00B11454" w:rsidRDefault="002A6F29" w:rsidP="002A6F29">
      <w:pPr>
        <w:pStyle w:val="Heading1"/>
        <w:rPr>
          <w:rFonts w:ascii="Times New Roman" w:hAnsi="Times New Roman"/>
          <w:sz w:val="20"/>
        </w:rPr>
      </w:pPr>
      <w:bookmarkStart w:id="14" w:name="_Toc220775349"/>
      <w:bookmarkEnd w:id="12"/>
      <w:bookmarkEnd w:id="13"/>
      <w:r w:rsidRPr="00B11454">
        <w:rPr>
          <w:rFonts w:ascii="Times New Roman" w:hAnsi="Times New Roman"/>
          <w:sz w:val="20"/>
        </w:rPr>
        <w:t>General overview</w:t>
      </w:r>
      <w:bookmarkEnd w:id="14"/>
    </w:p>
    <w:p w:rsidR="00B639CD" w:rsidRPr="00B11454" w:rsidRDefault="00B639CD" w:rsidP="002B7461">
      <w:pPr>
        <w:rPr>
          <w:lang w:bidi="bn-BD"/>
        </w:rPr>
      </w:pPr>
      <w:bookmarkStart w:id="15" w:name="_Toc443819601"/>
    </w:p>
    <w:p w:rsidR="00B639CD" w:rsidRPr="00B11454" w:rsidRDefault="00B639CD" w:rsidP="002F58EA">
      <w:pPr>
        <w:pStyle w:val="Heading2"/>
        <w:rPr>
          <w:rFonts w:ascii="Times New Roman" w:hAnsi="Times New Roman"/>
        </w:rPr>
      </w:pPr>
      <w:bookmarkStart w:id="16" w:name="_Toc220775351"/>
      <w:r w:rsidRPr="00B11454">
        <w:rPr>
          <w:rFonts w:ascii="Times New Roman" w:hAnsi="Times New Roman"/>
        </w:rPr>
        <w:t>General functioning</w:t>
      </w:r>
      <w:bookmarkEnd w:id="16"/>
    </w:p>
    <w:p w:rsidR="007A179D" w:rsidRPr="00B11454" w:rsidRDefault="007A179D" w:rsidP="007A179D"/>
    <w:p w:rsidR="007A179D" w:rsidRPr="00B11454" w:rsidRDefault="007A179D" w:rsidP="007A179D">
      <w:r w:rsidRPr="00B11454">
        <w:t>The following are the major system functionalities:</w:t>
      </w:r>
    </w:p>
    <w:p w:rsidR="007A179D" w:rsidRPr="00B11454" w:rsidRDefault="007A179D" w:rsidP="007A179D">
      <w:pPr>
        <w:numPr>
          <w:ilvl w:val="0"/>
          <w:numId w:val="10"/>
        </w:numPr>
      </w:pPr>
      <w:r w:rsidRPr="00B11454">
        <w:t xml:space="preserve">Register user in </w:t>
      </w:r>
      <w:r w:rsidR="002B7461" w:rsidRPr="00B11454">
        <w:rPr>
          <w:cs/>
          <w:lang w:bidi="bn-BD"/>
        </w:rPr>
        <w:t>CRVS</w:t>
      </w:r>
      <w:r w:rsidR="002B7461" w:rsidRPr="00B11454">
        <w:t xml:space="preserve"> </w:t>
      </w:r>
      <w:r w:rsidR="0006162C" w:rsidRPr="00B11454">
        <w:t>web site</w:t>
      </w:r>
    </w:p>
    <w:p w:rsidR="007A179D" w:rsidRPr="00B11454" w:rsidRDefault="002B7461" w:rsidP="007A179D">
      <w:pPr>
        <w:numPr>
          <w:ilvl w:val="0"/>
          <w:numId w:val="10"/>
        </w:numPr>
      </w:pPr>
      <w:r w:rsidRPr="00B11454">
        <w:rPr>
          <w:cs/>
          <w:lang w:bidi="bn-BD"/>
        </w:rPr>
        <w:t>Load the School lists</w:t>
      </w:r>
    </w:p>
    <w:p w:rsidR="007A179D" w:rsidRPr="00B11454" w:rsidRDefault="0006162C" w:rsidP="007A179D">
      <w:pPr>
        <w:numPr>
          <w:ilvl w:val="0"/>
          <w:numId w:val="10"/>
        </w:numPr>
      </w:pPr>
      <w:r w:rsidRPr="00B11454">
        <w:rPr>
          <w:cs/>
          <w:lang w:bidi="bn-BD"/>
        </w:rPr>
        <w:t>User can create a new School Deffination</w:t>
      </w:r>
    </w:p>
    <w:p w:rsidR="007A179D" w:rsidRPr="00B11454" w:rsidRDefault="0006162C" w:rsidP="007A179D">
      <w:pPr>
        <w:numPr>
          <w:ilvl w:val="0"/>
          <w:numId w:val="10"/>
        </w:numPr>
      </w:pPr>
      <w:r w:rsidRPr="00B11454">
        <w:rPr>
          <w:cs/>
          <w:lang w:bidi="bn-BD"/>
        </w:rPr>
        <w:t>Select a school to view the school-details page</w:t>
      </w:r>
    </w:p>
    <w:p w:rsidR="00F30192" w:rsidRPr="00B11454" w:rsidRDefault="0006162C" w:rsidP="0006162C">
      <w:pPr>
        <w:numPr>
          <w:ilvl w:val="0"/>
          <w:numId w:val="10"/>
        </w:numPr>
      </w:pPr>
      <w:r w:rsidRPr="00B11454">
        <w:rPr>
          <w:cs/>
          <w:lang w:bidi="bn-BD"/>
        </w:rPr>
        <w:t>On the Edit School sub-tab user can edit school details</w:t>
      </w:r>
    </w:p>
    <w:p w:rsidR="0006162C" w:rsidRPr="00B11454" w:rsidRDefault="0006162C" w:rsidP="0006162C">
      <w:pPr>
        <w:numPr>
          <w:ilvl w:val="0"/>
          <w:numId w:val="10"/>
        </w:numPr>
      </w:pPr>
      <w:r w:rsidRPr="00B11454">
        <w:rPr>
          <w:cs/>
          <w:lang w:bidi="bn-BD"/>
        </w:rPr>
        <w:t>Teachers sub-tab shows the full list of corresponding school</w:t>
      </w:r>
    </w:p>
    <w:p w:rsidR="0006162C" w:rsidRPr="00B11454" w:rsidRDefault="0006162C" w:rsidP="0006162C">
      <w:pPr>
        <w:numPr>
          <w:ilvl w:val="0"/>
          <w:numId w:val="10"/>
        </w:numPr>
      </w:pPr>
      <w:r w:rsidRPr="00B11454">
        <w:rPr>
          <w:cs/>
          <w:lang w:bidi="bn-BD"/>
        </w:rPr>
        <w:t>Classes sub-tab contains all corresponding class list and complete list of students for each class</w:t>
      </w:r>
    </w:p>
    <w:p w:rsidR="0006162C" w:rsidRPr="00B11454" w:rsidRDefault="003A0B8D" w:rsidP="0006162C">
      <w:pPr>
        <w:numPr>
          <w:ilvl w:val="0"/>
          <w:numId w:val="10"/>
        </w:numPr>
      </w:pPr>
      <w:r w:rsidRPr="00B11454">
        <w:rPr>
          <w:cs/>
          <w:lang w:bidi="bn-BD"/>
        </w:rPr>
        <w:t>Existing student’s details can be edited through Edit Student form</w:t>
      </w:r>
    </w:p>
    <w:p w:rsidR="003A0B8D" w:rsidRPr="00B11454" w:rsidRDefault="003A0B8D" w:rsidP="0006162C">
      <w:pPr>
        <w:numPr>
          <w:ilvl w:val="0"/>
          <w:numId w:val="10"/>
        </w:numPr>
      </w:pPr>
      <w:r w:rsidRPr="00B11454">
        <w:rPr>
          <w:cs/>
          <w:lang w:bidi="bn-BD"/>
        </w:rPr>
        <w:t>New students can be created for the selected school by pressing the New button</w:t>
      </w:r>
    </w:p>
    <w:p w:rsidR="0006162C" w:rsidRPr="00B11454" w:rsidRDefault="0006162C" w:rsidP="0006162C">
      <w:pPr>
        <w:rPr>
          <w:lang w:bidi="bn-BD"/>
        </w:rPr>
      </w:pPr>
    </w:p>
    <w:p w:rsidR="00D61163" w:rsidRDefault="00D61163" w:rsidP="003A1F35">
      <w:pPr>
        <w:rPr>
          <w:rFonts w:cstheme="minorBidi" w:hint="cs"/>
          <w:szCs w:val="25"/>
          <w:lang w:bidi="bn-BD"/>
        </w:rPr>
      </w:pPr>
    </w:p>
    <w:p w:rsidR="007C69CE" w:rsidRDefault="007C69CE" w:rsidP="003A1F35">
      <w:pPr>
        <w:rPr>
          <w:rFonts w:cstheme="minorBidi" w:hint="cs"/>
          <w:szCs w:val="25"/>
          <w:lang w:bidi="bn-BD"/>
        </w:rPr>
      </w:pPr>
    </w:p>
    <w:p w:rsidR="007C69CE" w:rsidRDefault="007C69CE" w:rsidP="003A1F35">
      <w:pPr>
        <w:rPr>
          <w:rFonts w:cstheme="minorBidi" w:hint="cs"/>
          <w:szCs w:val="25"/>
          <w:lang w:bidi="bn-BD"/>
        </w:rPr>
      </w:pPr>
    </w:p>
    <w:p w:rsidR="007C69CE" w:rsidRDefault="007C69CE" w:rsidP="003A1F35">
      <w:pPr>
        <w:rPr>
          <w:rFonts w:cstheme="minorBidi" w:hint="cs"/>
          <w:szCs w:val="25"/>
          <w:lang w:bidi="bn-BD"/>
        </w:rPr>
      </w:pPr>
    </w:p>
    <w:p w:rsidR="007C69CE" w:rsidRDefault="007C69CE" w:rsidP="003A1F35">
      <w:pPr>
        <w:rPr>
          <w:rFonts w:cstheme="minorBidi" w:hint="cs"/>
          <w:szCs w:val="25"/>
          <w:lang w:bidi="bn-BD"/>
        </w:rPr>
      </w:pPr>
    </w:p>
    <w:p w:rsidR="007C69CE" w:rsidRDefault="007C69CE" w:rsidP="003A1F35">
      <w:pPr>
        <w:rPr>
          <w:rFonts w:cstheme="minorBidi" w:hint="cs"/>
          <w:szCs w:val="25"/>
          <w:lang w:bidi="bn-BD"/>
        </w:rPr>
      </w:pPr>
    </w:p>
    <w:p w:rsidR="007C69CE" w:rsidRDefault="007C69CE" w:rsidP="003A1F35">
      <w:pPr>
        <w:rPr>
          <w:rFonts w:cstheme="minorBidi" w:hint="cs"/>
          <w:szCs w:val="25"/>
          <w:lang w:bidi="bn-BD"/>
        </w:rPr>
      </w:pPr>
    </w:p>
    <w:p w:rsidR="007C69CE" w:rsidRDefault="007C69CE" w:rsidP="003A1F35">
      <w:pPr>
        <w:rPr>
          <w:rFonts w:cstheme="minorBidi" w:hint="cs"/>
          <w:szCs w:val="25"/>
          <w:lang w:bidi="bn-BD"/>
        </w:rPr>
      </w:pPr>
    </w:p>
    <w:p w:rsidR="007C69CE" w:rsidRDefault="007C69CE" w:rsidP="003A1F35">
      <w:pPr>
        <w:rPr>
          <w:rFonts w:cstheme="minorBidi" w:hint="cs"/>
          <w:szCs w:val="25"/>
          <w:lang w:bidi="bn-BD"/>
        </w:rPr>
      </w:pPr>
    </w:p>
    <w:p w:rsidR="007C69CE" w:rsidRDefault="007C69CE" w:rsidP="003A1F35">
      <w:pPr>
        <w:rPr>
          <w:rFonts w:cstheme="minorBidi" w:hint="cs"/>
          <w:szCs w:val="25"/>
          <w:lang w:bidi="bn-BD"/>
        </w:rPr>
      </w:pPr>
    </w:p>
    <w:p w:rsidR="007C69CE" w:rsidRDefault="007C69CE" w:rsidP="003A1F35">
      <w:pPr>
        <w:rPr>
          <w:rFonts w:cstheme="minorBidi" w:hint="cs"/>
          <w:szCs w:val="25"/>
          <w:lang w:bidi="bn-BD"/>
        </w:rPr>
      </w:pPr>
    </w:p>
    <w:p w:rsidR="007C69CE" w:rsidRDefault="007C69CE" w:rsidP="003A1F35">
      <w:pPr>
        <w:rPr>
          <w:rFonts w:cstheme="minorBidi" w:hint="cs"/>
          <w:szCs w:val="25"/>
          <w:lang w:bidi="bn-BD"/>
        </w:rPr>
      </w:pPr>
    </w:p>
    <w:p w:rsidR="007C69CE" w:rsidRDefault="007C69CE" w:rsidP="003A1F35">
      <w:pPr>
        <w:rPr>
          <w:rFonts w:cstheme="minorBidi" w:hint="cs"/>
          <w:szCs w:val="25"/>
          <w:lang w:bidi="bn-BD"/>
        </w:rPr>
      </w:pPr>
    </w:p>
    <w:p w:rsidR="007C69CE" w:rsidRDefault="007C69CE" w:rsidP="003A1F35">
      <w:pPr>
        <w:rPr>
          <w:rFonts w:cstheme="minorBidi" w:hint="cs"/>
          <w:szCs w:val="25"/>
          <w:lang w:bidi="bn-BD"/>
        </w:rPr>
      </w:pPr>
    </w:p>
    <w:p w:rsidR="007C69CE" w:rsidRPr="007C69CE" w:rsidRDefault="007C69CE" w:rsidP="003A1F35">
      <w:pPr>
        <w:rPr>
          <w:rFonts w:cstheme="minorBidi" w:hint="cs"/>
          <w:szCs w:val="25"/>
          <w:lang w:bidi="bn-BD"/>
        </w:rPr>
      </w:pPr>
    </w:p>
    <w:p w:rsidR="001E1E03" w:rsidRPr="001E1E03" w:rsidRDefault="000940C0" w:rsidP="001E1E03">
      <w:pPr>
        <w:pStyle w:val="Heading1"/>
        <w:rPr>
          <w:rFonts w:ascii="Times New Roman" w:hAnsi="Times New Roman" w:cstheme="minorBidi" w:hint="cs"/>
          <w:sz w:val="20"/>
          <w:szCs w:val="25"/>
          <w:lang w:bidi="bn-BD"/>
        </w:rPr>
      </w:pPr>
      <w:bookmarkStart w:id="17" w:name="_Toc220775353"/>
      <w:r w:rsidRPr="00B11454">
        <w:rPr>
          <w:rFonts w:ascii="Times New Roman" w:hAnsi="Times New Roman"/>
          <w:sz w:val="20"/>
        </w:rPr>
        <w:lastRenderedPageBreak/>
        <w:t xml:space="preserve">Detail </w:t>
      </w:r>
      <w:bookmarkEnd w:id="17"/>
      <w:r w:rsidRPr="00B11454">
        <w:rPr>
          <w:rFonts w:ascii="Times New Roman" w:hAnsi="Times New Roman"/>
          <w:sz w:val="20"/>
        </w:rPr>
        <w:t>explanation</w:t>
      </w:r>
    </w:p>
    <w:p w:rsidR="0015318F" w:rsidRDefault="0015318F" w:rsidP="000940C0">
      <w:pPr>
        <w:rPr>
          <w:rFonts w:cstheme="minorBidi" w:hint="cs"/>
          <w:lang w:bidi="bn-BD"/>
        </w:rPr>
      </w:pPr>
    </w:p>
    <w:p w:rsidR="00025523" w:rsidRDefault="00025523" w:rsidP="00025523">
      <w:pPr>
        <w:pStyle w:val="Heading2"/>
        <w:rPr>
          <w:rFonts w:cstheme="minorBidi" w:hint="cs"/>
          <w:lang w:bidi="bn-BD"/>
        </w:rPr>
      </w:pPr>
      <w:r>
        <w:rPr>
          <w:rFonts w:cstheme="minorBidi" w:hint="cs"/>
          <w:cs/>
          <w:lang w:bidi="bn-BD"/>
        </w:rPr>
        <w:t>Flow Diagram</w:t>
      </w:r>
    </w:p>
    <w:p w:rsidR="00025523" w:rsidRDefault="00025523" w:rsidP="00025523">
      <w:pPr>
        <w:rPr>
          <w:rFonts w:cstheme="minorBidi" w:hint="cs"/>
          <w:lang w:bidi="bn-BD"/>
        </w:rPr>
      </w:pPr>
      <w:r>
        <w:rPr>
          <w:rFonts w:cstheme="minorBidi" w:hint="cs"/>
          <w:cs/>
          <w:lang w:bidi="bn-B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0.25pt;height:475pt">
            <v:imagedata r:id="rId7" o:title="Untitled Diagram"/>
          </v:shape>
        </w:pict>
      </w:r>
    </w:p>
    <w:p w:rsidR="00025523" w:rsidRDefault="00025523" w:rsidP="00025523">
      <w:pPr>
        <w:rPr>
          <w:rFonts w:cstheme="minorBidi" w:hint="cs"/>
          <w:lang w:bidi="bn-BD"/>
        </w:rPr>
      </w:pPr>
    </w:p>
    <w:p w:rsidR="00025523" w:rsidRPr="00025523" w:rsidRDefault="00025523" w:rsidP="00025523">
      <w:pPr>
        <w:rPr>
          <w:rFonts w:cstheme="minorBidi" w:hint="cs"/>
          <w:lang w:bidi="bn-BD"/>
        </w:rPr>
      </w:pPr>
    </w:p>
    <w:p w:rsidR="0015318F" w:rsidRPr="00B11454" w:rsidRDefault="00540E6D" w:rsidP="00540E6D">
      <w:pPr>
        <w:pStyle w:val="Heading2"/>
        <w:rPr>
          <w:rFonts w:ascii="Times New Roman" w:hAnsi="Times New Roman"/>
        </w:rPr>
      </w:pPr>
      <w:r w:rsidRPr="00B11454">
        <w:rPr>
          <w:rFonts w:ascii="Times New Roman" w:hAnsi="Times New Roman"/>
          <w:cs/>
          <w:lang w:bidi="bn-BD"/>
        </w:rPr>
        <w:t>Login</w:t>
      </w:r>
    </w:p>
    <w:p w:rsidR="0015318F" w:rsidRPr="00B11454" w:rsidRDefault="0015318F" w:rsidP="00B639CD">
      <w:pPr>
        <w:ind w:left="709"/>
      </w:pPr>
    </w:p>
    <w:p w:rsidR="000B640B" w:rsidRPr="00B11454" w:rsidRDefault="0015318F" w:rsidP="00540E6D">
      <w:pPr>
        <w:ind w:left="1058" w:firstLine="371"/>
        <w:rPr>
          <w:cs/>
          <w:lang w:bidi="bn-BD"/>
        </w:rPr>
      </w:pPr>
      <w:r w:rsidRPr="00B11454">
        <w:t>The followi</w:t>
      </w:r>
      <w:r w:rsidR="00957B7F" w:rsidRPr="00B11454">
        <w:t xml:space="preserve">ng </w:t>
      </w:r>
      <w:r w:rsidR="00540E6D" w:rsidRPr="00B11454">
        <w:rPr>
          <w:cs/>
          <w:lang w:bidi="bn-BD"/>
        </w:rPr>
        <w:t>image shows the login window</w:t>
      </w:r>
      <w:r w:rsidR="00957B7F" w:rsidRPr="00B11454">
        <w:t>.</w:t>
      </w:r>
    </w:p>
    <w:p w:rsidR="005620E2" w:rsidRPr="00B11454" w:rsidRDefault="005620E2" w:rsidP="005620E2"/>
    <w:p w:rsidR="005620E2" w:rsidRPr="00B11454" w:rsidRDefault="001E1E03" w:rsidP="005620E2">
      <w:pPr>
        <w:rPr>
          <w:lang w:bidi="bn-BD"/>
        </w:rPr>
      </w:pPr>
      <w:r>
        <w:lastRenderedPageBreak/>
        <w:pict>
          <v:shape id="_x0000_i1025" type="#_x0000_t75" style="width:451.35pt;height:209.55pt">
            <v:imagedata r:id="rId8" o:title="login_page"/>
          </v:shape>
        </w:pict>
      </w:r>
    </w:p>
    <w:p w:rsidR="00750529" w:rsidRPr="00B11454" w:rsidRDefault="005620E2" w:rsidP="0097639E">
      <w:pPr>
        <w:ind w:left="709"/>
        <w:rPr>
          <w:lang w:bidi="bn-BD"/>
        </w:rPr>
      </w:pPr>
      <w:r w:rsidRPr="00B11454">
        <w:t xml:space="preserve"> Figure </w:t>
      </w:r>
      <w:r w:rsidR="00540E6D" w:rsidRPr="00B11454">
        <w:rPr>
          <w:cs/>
          <w:lang w:bidi="bn-BD"/>
        </w:rPr>
        <w:t>1</w:t>
      </w:r>
      <w:r w:rsidRPr="00B11454">
        <w:t xml:space="preserve">:  </w:t>
      </w:r>
      <w:bookmarkEnd w:id="15"/>
      <w:r w:rsidR="00540E6D" w:rsidRPr="00B11454">
        <w:rPr>
          <w:cs/>
          <w:lang w:bidi="bn-BD"/>
        </w:rPr>
        <w:t>Login window</w:t>
      </w:r>
    </w:p>
    <w:p w:rsidR="00C7451E" w:rsidRPr="00B11454" w:rsidRDefault="00C7451E" w:rsidP="00C7451E">
      <w:pPr>
        <w:rPr>
          <w:lang w:bidi="bn-BD"/>
        </w:rPr>
      </w:pPr>
    </w:p>
    <w:p w:rsidR="00C7451E" w:rsidRPr="00B11454" w:rsidRDefault="00540E6D" w:rsidP="00540E6D">
      <w:pPr>
        <w:pStyle w:val="Heading2"/>
        <w:rPr>
          <w:rFonts w:ascii="Times New Roman" w:hAnsi="Times New Roman"/>
          <w:lang w:bidi="bn-BD"/>
        </w:rPr>
      </w:pPr>
      <w:r w:rsidRPr="00B11454">
        <w:rPr>
          <w:rFonts w:ascii="Times New Roman" w:hAnsi="Times New Roman"/>
          <w:cs/>
          <w:lang w:bidi="bn-BD"/>
        </w:rPr>
        <w:t>School List</w:t>
      </w:r>
    </w:p>
    <w:p w:rsidR="00540E6D" w:rsidRPr="00B11454" w:rsidRDefault="001E1E03" w:rsidP="002353D1">
      <w:pPr>
        <w:rPr>
          <w:lang w:bidi="bn-BD"/>
        </w:rPr>
      </w:pPr>
      <w:r>
        <w:rPr>
          <w:lang w:bidi="bn-BD"/>
        </w:rPr>
        <w:pict>
          <v:shape id="_x0000_i1026" type="#_x0000_t75" style="width:451.35pt;height:178.4pt">
            <v:imagedata r:id="rId8" o:title="login_page"/>
          </v:shape>
        </w:pict>
      </w:r>
    </w:p>
    <w:p w:rsidR="00C57852" w:rsidRPr="00B11454" w:rsidRDefault="00C57852" w:rsidP="00C57852">
      <w:pPr>
        <w:ind w:left="709"/>
        <w:rPr>
          <w:lang w:bidi="bn-BD"/>
        </w:rPr>
      </w:pPr>
      <w:r w:rsidRPr="00B11454">
        <w:t xml:space="preserve">Figure </w:t>
      </w:r>
      <w:r w:rsidRPr="00B11454">
        <w:rPr>
          <w:cs/>
          <w:lang w:bidi="bn-BD"/>
        </w:rPr>
        <w:t>2</w:t>
      </w:r>
      <w:r w:rsidRPr="00B11454">
        <w:t xml:space="preserve">:  </w:t>
      </w:r>
      <w:r w:rsidRPr="00B11454">
        <w:rPr>
          <w:cs/>
          <w:lang w:bidi="bn-BD"/>
        </w:rPr>
        <w:t>Login window</w:t>
      </w:r>
    </w:p>
    <w:p w:rsidR="00540E6D" w:rsidRPr="00B11454" w:rsidRDefault="00540E6D" w:rsidP="00C7451E">
      <w:pPr>
        <w:rPr>
          <w:lang w:bidi="bn-BD"/>
        </w:rPr>
      </w:pPr>
    </w:p>
    <w:p w:rsidR="00C57852" w:rsidRPr="00B11454" w:rsidRDefault="00E1348E" w:rsidP="00F44B16">
      <w:pPr>
        <w:pStyle w:val="Heading2"/>
        <w:rPr>
          <w:rFonts w:ascii="Times New Roman" w:hAnsi="Times New Roman"/>
          <w:lang w:bidi="bn-BD"/>
        </w:rPr>
      </w:pPr>
      <w:r w:rsidRPr="00B11454">
        <w:rPr>
          <w:rFonts w:ascii="Times New Roman" w:hAnsi="Times New Roman"/>
          <w:cs/>
          <w:lang w:bidi="bn-BD"/>
        </w:rPr>
        <w:t xml:space="preserve">Add </w:t>
      </w:r>
      <w:r w:rsidR="00F44B16" w:rsidRPr="00B11454">
        <w:rPr>
          <w:rFonts w:ascii="Times New Roman" w:hAnsi="Times New Roman"/>
          <w:cs/>
          <w:lang w:bidi="bn-BD"/>
        </w:rPr>
        <w:t>New School</w:t>
      </w:r>
    </w:p>
    <w:p w:rsidR="00F44B16" w:rsidRPr="00B11454" w:rsidRDefault="001E1E03" w:rsidP="00F44B16">
      <w:pPr>
        <w:rPr>
          <w:lang w:bidi="bn-BD"/>
        </w:rPr>
      </w:pPr>
      <w:r>
        <w:rPr>
          <w:lang w:bidi="bn-BD"/>
        </w:rPr>
        <w:pict>
          <v:shape id="_x0000_i1027" type="#_x0000_t75" style="width:463.15pt;height:163.35pt">
            <v:imagedata r:id="rId9" o:title="create_new_school"/>
          </v:shape>
        </w:pict>
      </w:r>
    </w:p>
    <w:p w:rsidR="00F44B16" w:rsidRPr="00B11454" w:rsidRDefault="00F44B16" w:rsidP="00F44B16">
      <w:pPr>
        <w:ind w:left="709"/>
        <w:rPr>
          <w:lang w:bidi="bn-BD"/>
        </w:rPr>
      </w:pPr>
      <w:r w:rsidRPr="00B11454">
        <w:rPr>
          <w:cs/>
          <w:lang w:bidi="bn-BD"/>
        </w:rPr>
        <w:tab/>
      </w:r>
      <w:r w:rsidRPr="00B11454">
        <w:t xml:space="preserve">Figure </w:t>
      </w:r>
      <w:r w:rsidRPr="00B11454">
        <w:rPr>
          <w:cs/>
          <w:lang w:bidi="bn-BD"/>
        </w:rPr>
        <w:t>3</w:t>
      </w:r>
      <w:r w:rsidRPr="00B11454">
        <w:t xml:space="preserve">:  </w:t>
      </w:r>
      <w:r w:rsidRPr="00B11454">
        <w:rPr>
          <w:cs/>
          <w:lang w:bidi="bn-BD"/>
        </w:rPr>
        <w:t>New School creation</w:t>
      </w:r>
    </w:p>
    <w:p w:rsidR="00C57852" w:rsidRPr="00B11454" w:rsidRDefault="00C57852" w:rsidP="00C7451E">
      <w:pPr>
        <w:rPr>
          <w:lang w:bidi="bn-BD"/>
        </w:rPr>
      </w:pPr>
    </w:p>
    <w:p w:rsidR="00F44B16" w:rsidRPr="00B11454" w:rsidRDefault="00F44B16" w:rsidP="00C7451E">
      <w:pPr>
        <w:rPr>
          <w:lang w:bidi="bn-BD"/>
        </w:rPr>
      </w:pPr>
    </w:p>
    <w:p w:rsidR="00F44B16" w:rsidRPr="00B11454" w:rsidRDefault="00F44B16" w:rsidP="00F44B16">
      <w:pPr>
        <w:pStyle w:val="Heading2"/>
        <w:rPr>
          <w:rFonts w:ascii="Times New Roman" w:hAnsi="Times New Roman"/>
          <w:lang w:bidi="bn-BD"/>
        </w:rPr>
      </w:pPr>
      <w:r w:rsidRPr="00B11454">
        <w:rPr>
          <w:rFonts w:ascii="Times New Roman" w:hAnsi="Times New Roman"/>
          <w:cs/>
          <w:lang w:bidi="bn-BD"/>
        </w:rPr>
        <w:lastRenderedPageBreak/>
        <w:t>School Details</w:t>
      </w:r>
    </w:p>
    <w:p w:rsidR="00F44B16" w:rsidRPr="00B11454" w:rsidRDefault="00F44B16" w:rsidP="00F44B16">
      <w:pPr>
        <w:pStyle w:val="Heading3"/>
        <w:rPr>
          <w:rFonts w:ascii="Times New Roman" w:hAnsi="Times New Roman"/>
          <w:lang w:bidi="bn-BD"/>
        </w:rPr>
      </w:pPr>
      <w:r w:rsidRPr="00B11454">
        <w:rPr>
          <w:rFonts w:ascii="Times New Roman" w:hAnsi="Times New Roman"/>
          <w:cs/>
          <w:lang w:bidi="bn-BD"/>
        </w:rPr>
        <w:t xml:space="preserve">Edit School </w:t>
      </w:r>
    </w:p>
    <w:p w:rsidR="00F44B16" w:rsidRPr="00B11454" w:rsidRDefault="001E1E03" w:rsidP="00F44B16">
      <w:pPr>
        <w:rPr>
          <w:lang w:bidi="bn-BD"/>
        </w:rPr>
      </w:pPr>
      <w:r>
        <w:rPr>
          <w:lang w:bidi="bn-BD"/>
        </w:rPr>
        <w:pict>
          <v:shape id="_x0000_i1028" type="#_x0000_t75" style="width:450.25pt;height:170.85pt">
            <v:imagedata r:id="rId10" o:title="school_details_page"/>
          </v:shape>
        </w:pict>
      </w:r>
    </w:p>
    <w:p w:rsidR="00F44B16" w:rsidRPr="00B11454" w:rsidRDefault="00F44B16" w:rsidP="00F44B16">
      <w:pPr>
        <w:ind w:firstLine="720"/>
        <w:rPr>
          <w:lang w:bidi="bn-BD"/>
        </w:rPr>
      </w:pPr>
      <w:r w:rsidRPr="00B11454">
        <w:t xml:space="preserve">Figure </w:t>
      </w:r>
      <w:r w:rsidRPr="00B11454">
        <w:rPr>
          <w:cs/>
          <w:lang w:bidi="bn-BD"/>
        </w:rPr>
        <w:t>4</w:t>
      </w:r>
      <w:r w:rsidRPr="00B11454">
        <w:t>:</w:t>
      </w:r>
      <w:r w:rsidRPr="00B11454">
        <w:rPr>
          <w:cs/>
          <w:lang w:bidi="bn-BD"/>
        </w:rPr>
        <w:t xml:space="preserve"> Edit school </w:t>
      </w:r>
    </w:p>
    <w:p w:rsidR="00F44B16" w:rsidRPr="00B11454" w:rsidRDefault="00F44B16" w:rsidP="00F44B16">
      <w:pPr>
        <w:rPr>
          <w:lang w:bidi="bn-BD"/>
        </w:rPr>
      </w:pPr>
    </w:p>
    <w:p w:rsidR="002353D1" w:rsidRPr="00B11454" w:rsidRDefault="002353D1" w:rsidP="002353D1">
      <w:pPr>
        <w:pStyle w:val="Heading3"/>
        <w:rPr>
          <w:rFonts w:ascii="Times New Roman" w:hAnsi="Times New Roman"/>
          <w:lang w:bidi="bn-BD"/>
        </w:rPr>
      </w:pPr>
      <w:r w:rsidRPr="00B11454">
        <w:rPr>
          <w:rFonts w:ascii="Times New Roman" w:hAnsi="Times New Roman"/>
          <w:cs/>
          <w:lang w:bidi="bn-BD"/>
        </w:rPr>
        <w:t>Teachers</w:t>
      </w:r>
    </w:p>
    <w:p w:rsidR="002353D1" w:rsidRPr="00B11454" w:rsidRDefault="001E1E03" w:rsidP="002353D1">
      <w:pPr>
        <w:rPr>
          <w:lang w:bidi="bn-BD"/>
        </w:rPr>
      </w:pPr>
      <w:r>
        <w:rPr>
          <w:lang w:bidi="bn-BD"/>
        </w:rPr>
        <w:pict>
          <v:shape id="_x0000_i1029" type="#_x0000_t75" style="width:450.25pt;height:147.2pt">
            <v:imagedata r:id="rId11" o:title="teacher_list"/>
          </v:shape>
        </w:pict>
      </w:r>
    </w:p>
    <w:p w:rsidR="0020063F" w:rsidRPr="00B11454" w:rsidRDefault="0020063F" w:rsidP="0020063F">
      <w:pPr>
        <w:ind w:firstLine="720"/>
        <w:rPr>
          <w:lang w:bidi="bn-BD"/>
        </w:rPr>
      </w:pPr>
      <w:r w:rsidRPr="00B11454">
        <w:t xml:space="preserve">Figure </w:t>
      </w:r>
      <w:r w:rsidRPr="00B11454">
        <w:rPr>
          <w:cs/>
          <w:lang w:bidi="bn-BD"/>
        </w:rPr>
        <w:t>5</w:t>
      </w:r>
      <w:r w:rsidRPr="00B11454">
        <w:t>:</w:t>
      </w:r>
      <w:r w:rsidRPr="00B11454">
        <w:rPr>
          <w:cs/>
          <w:lang w:bidi="bn-BD"/>
        </w:rPr>
        <w:t xml:space="preserve"> Teacher list</w:t>
      </w:r>
    </w:p>
    <w:p w:rsidR="0020063F" w:rsidRPr="00B11454" w:rsidRDefault="0020063F" w:rsidP="002353D1">
      <w:pPr>
        <w:rPr>
          <w:lang w:bidi="bn-BD"/>
        </w:rPr>
      </w:pPr>
    </w:p>
    <w:p w:rsidR="0020063F" w:rsidRPr="00B11454" w:rsidRDefault="00293949" w:rsidP="00293949">
      <w:pPr>
        <w:pStyle w:val="Heading3"/>
        <w:rPr>
          <w:rFonts w:ascii="Times New Roman" w:hAnsi="Times New Roman"/>
          <w:lang w:bidi="bn-BD"/>
        </w:rPr>
      </w:pPr>
      <w:r w:rsidRPr="00B11454">
        <w:rPr>
          <w:rFonts w:ascii="Times New Roman" w:hAnsi="Times New Roman"/>
          <w:cs/>
          <w:lang w:bidi="bn-BD"/>
        </w:rPr>
        <w:t>Add new teacher</w:t>
      </w:r>
    </w:p>
    <w:p w:rsidR="00293949" w:rsidRPr="00B11454" w:rsidRDefault="001E1E03" w:rsidP="00293949">
      <w:pPr>
        <w:rPr>
          <w:lang w:bidi="bn-BD"/>
        </w:rPr>
      </w:pPr>
      <w:r>
        <w:rPr>
          <w:lang w:bidi="bn-BD"/>
        </w:rPr>
        <w:pict>
          <v:shape id="_x0000_i1030" type="#_x0000_t75" style="width:451.35pt;height:181.6pt">
            <v:imagedata r:id="rId12" o:title="teacher_create_form"/>
          </v:shape>
        </w:pict>
      </w:r>
    </w:p>
    <w:p w:rsidR="00293949" w:rsidRPr="00B11454" w:rsidRDefault="00293949" w:rsidP="00293949">
      <w:pPr>
        <w:ind w:firstLine="720"/>
        <w:rPr>
          <w:lang w:bidi="bn-BD"/>
        </w:rPr>
      </w:pPr>
      <w:r w:rsidRPr="00B11454">
        <w:t xml:space="preserve">Figure </w:t>
      </w:r>
      <w:r w:rsidRPr="00B11454">
        <w:rPr>
          <w:cs/>
          <w:lang w:bidi="bn-BD"/>
        </w:rPr>
        <w:t>6</w:t>
      </w:r>
      <w:r w:rsidRPr="00B11454">
        <w:t>:</w:t>
      </w:r>
      <w:r w:rsidRPr="00B11454">
        <w:rPr>
          <w:cs/>
          <w:lang w:bidi="bn-BD"/>
        </w:rPr>
        <w:t xml:space="preserve"> Add new teacher</w:t>
      </w:r>
    </w:p>
    <w:p w:rsidR="00293949" w:rsidRPr="00B11454" w:rsidRDefault="00293949" w:rsidP="00293949">
      <w:pPr>
        <w:pStyle w:val="Heading3"/>
        <w:rPr>
          <w:rFonts w:ascii="Times New Roman" w:hAnsi="Times New Roman"/>
          <w:lang w:bidi="bn-BD"/>
        </w:rPr>
      </w:pPr>
      <w:r w:rsidRPr="00B11454">
        <w:rPr>
          <w:rFonts w:ascii="Times New Roman" w:hAnsi="Times New Roman"/>
          <w:cs/>
          <w:lang w:bidi="bn-BD"/>
        </w:rPr>
        <w:lastRenderedPageBreak/>
        <w:t>Classes</w:t>
      </w:r>
    </w:p>
    <w:p w:rsidR="00293949" w:rsidRPr="00B11454" w:rsidRDefault="001E1E03" w:rsidP="00293949">
      <w:pPr>
        <w:rPr>
          <w:lang w:bidi="bn-BD"/>
        </w:rPr>
      </w:pPr>
      <w:r>
        <w:rPr>
          <w:lang w:bidi="bn-BD"/>
        </w:rPr>
        <w:pict>
          <v:shape id="_x0000_i1031" type="#_x0000_t75" style="width:450.25pt;height:176.25pt">
            <v:imagedata r:id="rId13" o:title="class_details_page"/>
          </v:shape>
        </w:pict>
      </w:r>
    </w:p>
    <w:p w:rsidR="00293949" w:rsidRPr="00B11454" w:rsidRDefault="00293949" w:rsidP="00293949">
      <w:pPr>
        <w:ind w:firstLine="720"/>
        <w:rPr>
          <w:lang w:bidi="bn-BD"/>
        </w:rPr>
      </w:pPr>
      <w:r w:rsidRPr="00B11454">
        <w:t xml:space="preserve">Figure </w:t>
      </w:r>
      <w:r w:rsidRPr="00B11454">
        <w:rPr>
          <w:cs/>
          <w:lang w:bidi="bn-BD"/>
        </w:rPr>
        <w:t>7</w:t>
      </w:r>
      <w:r w:rsidRPr="00B11454">
        <w:t>:</w:t>
      </w:r>
      <w:r w:rsidRPr="00B11454">
        <w:rPr>
          <w:cs/>
          <w:lang w:bidi="bn-BD"/>
        </w:rPr>
        <w:t xml:space="preserve"> class details page</w:t>
      </w:r>
    </w:p>
    <w:p w:rsidR="00293949" w:rsidRPr="00B11454" w:rsidRDefault="00293949" w:rsidP="00293949">
      <w:pPr>
        <w:pStyle w:val="Heading3"/>
        <w:rPr>
          <w:rFonts w:ascii="Times New Roman" w:hAnsi="Times New Roman"/>
          <w:lang w:bidi="bn-BD"/>
        </w:rPr>
      </w:pPr>
      <w:r w:rsidRPr="00B11454">
        <w:rPr>
          <w:rFonts w:ascii="Times New Roman" w:hAnsi="Times New Roman"/>
          <w:cs/>
          <w:lang w:bidi="bn-BD"/>
        </w:rPr>
        <w:t>Class Edit</w:t>
      </w:r>
    </w:p>
    <w:p w:rsidR="00293949" w:rsidRPr="00B11454" w:rsidRDefault="001E1E03" w:rsidP="00293949">
      <w:pPr>
        <w:rPr>
          <w:lang w:bidi="bn-BD"/>
        </w:rPr>
      </w:pPr>
      <w:r>
        <w:rPr>
          <w:lang w:bidi="bn-BD"/>
        </w:rPr>
        <w:pict>
          <v:shape id="_x0000_i1032" type="#_x0000_t75" style="width:425.55pt;height:110.7pt">
            <v:imagedata r:id="rId14" o:title="class_edit"/>
          </v:shape>
        </w:pict>
      </w:r>
    </w:p>
    <w:p w:rsidR="00293949" w:rsidRPr="00B11454" w:rsidRDefault="00293949" w:rsidP="00293949">
      <w:pPr>
        <w:ind w:firstLine="720"/>
        <w:rPr>
          <w:lang w:bidi="bn-BD"/>
        </w:rPr>
      </w:pPr>
      <w:r w:rsidRPr="00B11454">
        <w:t xml:space="preserve">Figure </w:t>
      </w:r>
      <w:r w:rsidR="001350CE" w:rsidRPr="00B11454">
        <w:rPr>
          <w:cs/>
          <w:lang w:bidi="bn-BD"/>
        </w:rPr>
        <w:t>8</w:t>
      </w:r>
      <w:r w:rsidRPr="00B11454">
        <w:t>:</w:t>
      </w:r>
      <w:r w:rsidRPr="00B11454">
        <w:rPr>
          <w:cs/>
          <w:lang w:bidi="bn-BD"/>
        </w:rPr>
        <w:t xml:space="preserve"> </w:t>
      </w:r>
      <w:r w:rsidR="001350CE" w:rsidRPr="00B11454">
        <w:rPr>
          <w:cs/>
          <w:lang w:bidi="bn-BD"/>
        </w:rPr>
        <w:t>class edit</w:t>
      </w:r>
    </w:p>
    <w:p w:rsidR="00293949" w:rsidRPr="00B11454" w:rsidRDefault="001350CE" w:rsidP="001350CE">
      <w:pPr>
        <w:pStyle w:val="Heading3"/>
        <w:rPr>
          <w:rFonts w:ascii="Times New Roman" w:hAnsi="Times New Roman"/>
          <w:lang w:bidi="bn-BD"/>
        </w:rPr>
      </w:pPr>
      <w:r w:rsidRPr="00B11454">
        <w:rPr>
          <w:rFonts w:ascii="Times New Roman" w:hAnsi="Times New Roman"/>
          <w:cs/>
          <w:lang w:bidi="bn-BD"/>
        </w:rPr>
        <w:t>Student</w:t>
      </w:r>
      <w:r w:rsidR="00965933" w:rsidRPr="00B11454">
        <w:rPr>
          <w:rFonts w:ascii="Times New Roman" w:hAnsi="Times New Roman"/>
          <w:cs/>
          <w:lang w:bidi="bn-BD"/>
        </w:rPr>
        <w:t xml:space="preserve"> deta</w:t>
      </w:r>
      <w:r w:rsidRPr="00B11454">
        <w:rPr>
          <w:rFonts w:ascii="Times New Roman" w:hAnsi="Times New Roman"/>
          <w:cs/>
          <w:lang w:bidi="bn-BD"/>
        </w:rPr>
        <w:t>il edit</w:t>
      </w:r>
    </w:p>
    <w:p w:rsidR="001350CE" w:rsidRPr="00B11454" w:rsidRDefault="001E1E03" w:rsidP="001350CE">
      <w:pPr>
        <w:rPr>
          <w:lang w:bidi="bn-BD"/>
        </w:rPr>
      </w:pPr>
      <w:r>
        <w:rPr>
          <w:lang w:bidi="bn-BD"/>
        </w:rPr>
        <w:pict>
          <v:shape id="_x0000_i1033" type="#_x0000_t75" style="width:451.35pt;height:284.8pt">
            <v:imagedata r:id="rId15" o:title="student_edit_form"/>
          </v:shape>
        </w:pict>
      </w:r>
    </w:p>
    <w:p w:rsidR="00CF0CB9" w:rsidRPr="00B11454" w:rsidRDefault="00CF0CB9" w:rsidP="00CF0CB9">
      <w:pPr>
        <w:ind w:firstLine="720"/>
        <w:rPr>
          <w:lang w:bidi="bn-BD"/>
        </w:rPr>
      </w:pPr>
      <w:r w:rsidRPr="00B11454">
        <w:t xml:space="preserve">Figure </w:t>
      </w:r>
      <w:r w:rsidRPr="00B11454">
        <w:rPr>
          <w:cs/>
          <w:lang w:bidi="bn-BD"/>
        </w:rPr>
        <w:t>9</w:t>
      </w:r>
      <w:r w:rsidRPr="00B11454">
        <w:t>:</w:t>
      </w:r>
      <w:r w:rsidRPr="00B11454">
        <w:rPr>
          <w:cs/>
          <w:lang w:bidi="bn-BD"/>
        </w:rPr>
        <w:t xml:space="preserve"> student detail edit</w:t>
      </w:r>
      <w:r w:rsidR="00265436" w:rsidRPr="00B11454">
        <w:rPr>
          <w:cs/>
          <w:lang w:bidi="bn-BD"/>
        </w:rPr>
        <w:t xml:space="preserve"> form</w:t>
      </w:r>
    </w:p>
    <w:p w:rsidR="00CF0CB9" w:rsidRPr="00B11454" w:rsidRDefault="00CF0CB9" w:rsidP="00CF0CB9">
      <w:pPr>
        <w:pStyle w:val="Heading3"/>
        <w:rPr>
          <w:rFonts w:ascii="Times New Roman" w:hAnsi="Times New Roman"/>
          <w:lang w:bidi="bn-BD"/>
        </w:rPr>
      </w:pPr>
      <w:r w:rsidRPr="00B11454">
        <w:rPr>
          <w:rFonts w:ascii="Times New Roman" w:hAnsi="Times New Roman"/>
          <w:cs/>
          <w:lang w:bidi="bn-BD"/>
        </w:rPr>
        <w:lastRenderedPageBreak/>
        <w:t>Add new students</w:t>
      </w:r>
    </w:p>
    <w:p w:rsidR="00CF0CB9" w:rsidRPr="00B11454" w:rsidRDefault="001E1E03" w:rsidP="00CF0CB9">
      <w:pPr>
        <w:rPr>
          <w:lang w:bidi="bn-BD"/>
        </w:rPr>
      </w:pPr>
      <w:r>
        <w:rPr>
          <w:lang w:bidi="bn-BD"/>
        </w:rPr>
        <w:pict>
          <v:shape id="_x0000_i1034" type="#_x0000_t75" style="width:451.35pt;height:274.05pt">
            <v:imagedata r:id="rId16" o:title="new_student_form"/>
          </v:shape>
        </w:pict>
      </w:r>
    </w:p>
    <w:p w:rsidR="00CF0CB9" w:rsidRPr="00B11454" w:rsidRDefault="00CF0CB9" w:rsidP="00CF0CB9">
      <w:pPr>
        <w:ind w:firstLine="720"/>
        <w:rPr>
          <w:lang w:bidi="bn-BD"/>
        </w:rPr>
      </w:pPr>
      <w:r w:rsidRPr="00B11454">
        <w:t xml:space="preserve">Figure </w:t>
      </w:r>
      <w:r w:rsidRPr="00B11454">
        <w:rPr>
          <w:cs/>
          <w:lang w:bidi="bn-BD"/>
        </w:rPr>
        <w:t>10</w:t>
      </w:r>
      <w:r w:rsidRPr="00B11454">
        <w:t>:</w:t>
      </w:r>
      <w:r w:rsidRPr="00B11454">
        <w:rPr>
          <w:cs/>
          <w:lang w:bidi="bn-BD"/>
        </w:rPr>
        <w:t xml:space="preserve"> add new student form</w:t>
      </w:r>
    </w:p>
    <w:p w:rsidR="00CF0CB9" w:rsidRPr="00B11454" w:rsidRDefault="00CF0CB9" w:rsidP="00CF0CB9">
      <w:pPr>
        <w:rPr>
          <w:lang w:bidi="bn-BD"/>
        </w:rPr>
      </w:pPr>
    </w:p>
    <w:p w:rsidR="00C7451E" w:rsidRDefault="00C7451E" w:rsidP="00B11454">
      <w:pPr>
        <w:rPr>
          <w:rFonts w:cstheme="minorBidi" w:hint="cs"/>
          <w:szCs w:val="25"/>
          <w:lang w:bidi="bn-BD"/>
        </w:rPr>
      </w:pPr>
    </w:p>
    <w:p w:rsidR="001E1E03" w:rsidRDefault="001E1E03" w:rsidP="00B11454">
      <w:pPr>
        <w:rPr>
          <w:rFonts w:cstheme="minorBidi" w:hint="cs"/>
          <w:szCs w:val="25"/>
          <w:lang w:bidi="bn-BD"/>
        </w:rPr>
      </w:pPr>
    </w:p>
    <w:p w:rsidR="001E1E03" w:rsidRDefault="001E1E03" w:rsidP="00B11454">
      <w:pPr>
        <w:rPr>
          <w:rFonts w:cstheme="minorBidi" w:hint="cs"/>
          <w:szCs w:val="25"/>
          <w:lang w:bidi="bn-BD"/>
        </w:rPr>
      </w:pPr>
    </w:p>
    <w:p w:rsidR="001E1E03" w:rsidRPr="001E1E03" w:rsidRDefault="001E1E03" w:rsidP="00B11454">
      <w:pPr>
        <w:rPr>
          <w:rFonts w:cstheme="minorBidi" w:hint="cs"/>
          <w:szCs w:val="25"/>
          <w:lang w:bidi="bn-BD"/>
        </w:rPr>
      </w:pPr>
    </w:p>
    <w:sectPr w:rsidR="001E1E03" w:rsidRPr="001E1E03" w:rsidSect="001117DF">
      <w:headerReference w:type="default" r:id="rId17"/>
      <w:footerReference w:type="default" r:id="rId18"/>
      <w:footerReference w:type="first" r:id="rId19"/>
      <w:endnotePr>
        <w:numFmt w:val="decimal"/>
      </w:endnotePr>
      <w:type w:val="evenPage"/>
      <w:pgSz w:w="11907" w:h="16840" w:code="9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FE4" w:rsidRDefault="00A95FE4">
      <w:r>
        <w:separator/>
      </w:r>
    </w:p>
  </w:endnote>
  <w:endnote w:type="continuationSeparator" w:id="1">
    <w:p w:rsidR="00A95FE4" w:rsidRDefault="00A95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7DF" w:rsidRDefault="00980EC0">
    <w:pPr>
      <w:pStyle w:val="Footer"/>
      <w:pBdr>
        <w:top w:val="single" w:sz="4" w:space="1" w:color="D9D9D9" w:themeColor="background1" w:themeShade="D9"/>
      </w:pBdr>
      <w:jc w:val="right"/>
    </w:pPr>
    <w:fldSimple w:instr=" PAGE   \* MERGEFORMAT ">
      <w:r w:rsidR="00C05495">
        <w:rPr>
          <w:noProof/>
        </w:rPr>
        <w:t>3</w:t>
      </w:r>
    </w:fldSimple>
    <w:r w:rsidR="001117DF">
      <w:t xml:space="preserve"> | </w:t>
    </w:r>
    <w:r w:rsidR="001117DF">
      <w:rPr>
        <w:color w:val="7F7F7F" w:themeColor="background1" w:themeShade="7F"/>
        <w:spacing w:val="60"/>
      </w:rPr>
      <w:t>Page</w:t>
    </w:r>
  </w:p>
  <w:p w:rsidR="000E5A18" w:rsidRDefault="00980EC0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6" type="#_x0000_t75" style="width:77.35pt;height:25.8pt">
          <v:imagedata r:id="rId1" o:title="kiteplex logo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7DF" w:rsidRPr="001117DF" w:rsidRDefault="001117DF" w:rsidP="001117DF">
    <w:pPr>
      <w:pStyle w:val="Footer"/>
      <w:rPr>
        <w:rFonts w:cstheme="minorBidi"/>
        <w:szCs w:val="25"/>
        <w:lang w:bidi="bn-BD"/>
      </w:rPr>
    </w:pPr>
  </w:p>
  <w:p w:rsidR="001117DF" w:rsidRDefault="001117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FE4" w:rsidRDefault="00A95FE4">
      <w:r>
        <w:separator/>
      </w:r>
    </w:p>
  </w:footnote>
  <w:footnote w:type="continuationSeparator" w:id="1">
    <w:p w:rsidR="00A95FE4" w:rsidRDefault="00A95F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E5A18">
      <w:tc>
        <w:tcPr>
          <w:tcW w:w="6379" w:type="dxa"/>
        </w:tcPr>
        <w:p w:rsidR="003C030F" w:rsidRPr="003C030F" w:rsidRDefault="00BE569E" w:rsidP="008D59E5">
          <w:r w:rsidRPr="00BE569E">
            <w:t>CRVS</w:t>
          </w:r>
        </w:p>
      </w:tc>
      <w:tc>
        <w:tcPr>
          <w:tcW w:w="3179" w:type="dxa"/>
        </w:tcPr>
        <w:p w:rsidR="000E5A18" w:rsidRDefault="000E5A18" w:rsidP="008D59E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fldSimple w:instr=" DOCPROPERTY &quot;Version Number&quot;  \* MERGEFORMAT ">
            <w:r w:rsidR="00C05495">
              <w:t>1.00</w:t>
            </w:r>
          </w:fldSimple>
        </w:p>
      </w:tc>
    </w:tr>
    <w:tr w:rsidR="000E5A18">
      <w:tc>
        <w:tcPr>
          <w:tcW w:w="6379" w:type="dxa"/>
        </w:tcPr>
        <w:p w:rsidR="000E5A18" w:rsidRDefault="00980EC0" w:rsidP="008D59E5">
          <w:fldSimple w:instr="title  \* Mergeformat ">
            <w:r w:rsidR="00C05495">
              <w:t>Technical Documentation</w:t>
            </w:r>
          </w:fldSimple>
        </w:p>
      </w:tc>
      <w:tc>
        <w:tcPr>
          <w:tcW w:w="3179" w:type="dxa"/>
        </w:tcPr>
        <w:p w:rsidR="000E5A18" w:rsidRPr="00BE569E" w:rsidRDefault="000E5A18" w:rsidP="00BE569E">
          <w:pPr>
            <w:rPr>
              <w:rFonts w:cs="Vrinda"/>
              <w:szCs w:val="25"/>
              <w:cs/>
              <w:lang w:bidi="bn-BD"/>
            </w:rPr>
          </w:pPr>
          <w:r>
            <w:t xml:space="preserve">  Date:  </w:t>
          </w:r>
          <w:r w:rsidR="00BE569E">
            <w:rPr>
              <w:rFonts w:cs="Vrinda" w:hint="cs"/>
              <w:szCs w:val="25"/>
              <w:cs/>
              <w:lang w:bidi="bn-BD"/>
            </w:rPr>
            <w:t xml:space="preserve"> </w:t>
          </w:r>
          <w:r w:rsidR="00BE569E" w:rsidRPr="00BE569E">
            <w:rPr>
              <w:cs/>
              <w:lang w:bidi="bn-BD"/>
            </w:rPr>
            <w:t>2016</w:t>
          </w:r>
          <w:r w:rsidRPr="00BE569E">
            <w:t>-</w:t>
          </w:r>
          <w:r w:rsidR="00BE569E" w:rsidRPr="00BE569E">
            <w:rPr>
              <w:cs/>
              <w:lang w:bidi="bn-BD"/>
            </w:rPr>
            <w:t>02</w:t>
          </w:r>
          <w:r w:rsidR="00BE569E" w:rsidRPr="00BE569E">
            <w:t>-</w:t>
          </w:r>
          <w:r w:rsidR="00BE569E" w:rsidRPr="00BE569E">
            <w:rPr>
              <w:cs/>
              <w:lang w:bidi="bn-BD"/>
            </w:rPr>
            <w:t>1</w:t>
          </w:r>
        </w:p>
      </w:tc>
    </w:tr>
    <w:tr w:rsidR="000E5A18">
      <w:tc>
        <w:tcPr>
          <w:tcW w:w="9558" w:type="dxa"/>
          <w:gridSpan w:val="2"/>
        </w:tcPr>
        <w:p w:rsidR="000E5A18" w:rsidRDefault="000E5A18" w:rsidP="008D59E5"/>
      </w:tc>
    </w:tr>
  </w:tbl>
  <w:p w:rsidR="000E5A18" w:rsidRDefault="000E5A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77ACAB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0128E92"/>
    <w:lvl w:ilvl="0">
      <w:start w:val="1"/>
      <w:numFmt w:val="decimal"/>
      <w:lvlText w:val="%1"/>
      <w:lvlJc w:val="left"/>
      <w:pPr>
        <w:tabs>
          <w:tab w:val="num" w:pos="612"/>
        </w:tabs>
        <w:ind w:left="61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712B4E"/>
    <w:multiLevelType w:val="hybridMultilevel"/>
    <w:tmpl w:val="D5525B44"/>
    <w:lvl w:ilvl="0" w:tplc="04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0BEF0020"/>
    <w:multiLevelType w:val="hybridMultilevel"/>
    <w:tmpl w:val="FAFE72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F1467FF"/>
    <w:multiLevelType w:val="hybridMultilevel"/>
    <w:tmpl w:val="E4B2096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3013A4"/>
    <w:multiLevelType w:val="hybridMultilevel"/>
    <w:tmpl w:val="6A466D84"/>
    <w:lvl w:ilvl="0" w:tplc="04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44B5056A"/>
    <w:multiLevelType w:val="hybridMultilevel"/>
    <w:tmpl w:val="E5B0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481A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26C48CD"/>
    <w:multiLevelType w:val="singleLevel"/>
    <w:tmpl w:val="581E00A6"/>
    <w:lvl w:ilvl="0">
      <w:start w:val="1"/>
      <w:numFmt w:val="upperRoman"/>
      <w:pStyle w:val="DocumentInfo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9">
    <w:nsid w:val="607C4EC9"/>
    <w:multiLevelType w:val="hybridMultilevel"/>
    <w:tmpl w:val="6794FD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3F75A0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BED244A"/>
    <w:multiLevelType w:val="hybridMultilevel"/>
    <w:tmpl w:val="E2C4FC6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  <w:num w:numId="12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attachedTemplate r:id="rId1"/>
  <w:stylePaneFormatFilter w:val="3F08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numFmt w:val="decimal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028E"/>
    <w:rsid w:val="00025523"/>
    <w:rsid w:val="000437C4"/>
    <w:rsid w:val="0006162C"/>
    <w:rsid w:val="000616C7"/>
    <w:rsid w:val="000940C0"/>
    <w:rsid w:val="000B640B"/>
    <w:rsid w:val="000C5D05"/>
    <w:rsid w:val="000E5A18"/>
    <w:rsid w:val="001052CB"/>
    <w:rsid w:val="001117DF"/>
    <w:rsid w:val="00125C68"/>
    <w:rsid w:val="001350CE"/>
    <w:rsid w:val="0014028E"/>
    <w:rsid w:val="0015318F"/>
    <w:rsid w:val="001D0C29"/>
    <w:rsid w:val="001E1E03"/>
    <w:rsid w:val="001E6201"/>
    <w:rsid w:val="001F3B10"/>
    <w:rsid w:val="001F7BF7"/>
    <w:rsid w:val="0020063F"/>
    <w:rsid w:val="0021503E"/>
    <w:rsid w:val="0023008D"/>
    <w:rsid w:val="0023398E"/>
    <w:rsid w:val="002353D1"/>
    <w:rsid w:val="00265436"/>
    <w:rsid w:val="00275D6C"/>
    <w:rsid w:val="00293949"/>
    <w:rsid w:val="002A60C6"/>
    <w:rsid w:val="002A6F29"/>
    <w:rsid w:val="002B487C"/>
    <w:rsid w:val="002B7461"/>
    <w:rsid w:val="002D39FE"/>
    <w:rsid w:val="002F56EE"/>
    <w:rsid w:val="002F58EA"/>
    <w:rsid w:val="00312336"/>
    <w:rsid w:val="00312EA4"/>
    <w:rsid w:val="00315C6F"/>
    <w:rsid w:val="00327171"/>
    <w:rsid w:val="003322A2"/>
    <w:rsid w:val="00333CB8"/>
    <w:rsid w:val="00385C59"/>
    <w:rsid w:val="00393128"/>
    <w:rsid w:val="003A0B8D"/>
    <w:rsid w:val="003A1F35"/>
    <w:rsid w:val="003C030F"/>
    <w:rsid w:val="003C37B2"/>
    <w:rsid w:val="003D2814"/>
    <w:rsid w:val="003E2766"/>
    <w:rsid w:val="003E2D2D"/>
    <w:rsid w:val="00421C31"/>
    <w:rsid w:val="0043625C"/>
    <w:rsid w:val="00437CD2"/>
    <w:rsid w:val="00452263"/>
    <w:rsid w:val="004525B7"/>
    <w:rsid w:val="00455A05"/>
    <w:rsid w:val="00457AFE"/>
    <w:rsid w:val="004629F7"/>
    <w:rsid w:val="0049294B"/>
    <w:rsid w:val="00496919"/>
    <w:rsid w:val="004B14EE"/>
    <w:rsid w:val="004B59F9"/>
    <w:rsid w:val="004E5AAA"/>
    <w:rsid w:val="00505C29"/>
    <w:rsid w:val="0051382F"/>
    <w:rsid w:val="005143A5"/>
    <w:rsid w:val="00540E6D"/>
    <w:rsid w:val="005620E2"/>
    <w:rsid w:val="00587C8F"/>
    <w:rsid w:val="005A1E42"/>
    <w:rsid w:val="005E0033"/>
    <w:rsid w:val="005E6634"/>
    <w:rsid w:val="0060663B"/>
    <w:rsid w:val="00645967"/>
    <w:rsid w:val="00647FBE"/>
    <w:rsid w:val="0065436B"/>
    <w:rsid w:val="00676C45"/>
    <w:rsid w:val="00682E1A"/>
    <w:rsid w:val="0068481F"/>
    <w:rsid w:val="00690A91"/>
    <w:rsid w:val="00696A6C"/>
    <w:rsid w:val="006A09FB"/>
    <w:rsid w:val="006A258A"/>
    <w:rsid w:val="006A6E16"/>
    <w:rsid w:val="006E37DE"/>
    <w:rsid w:val="006E653A"/>
    <w:rsid w:val="006F5BB6"/>
    <w:rsid w:val="00705BE8"/>
    <w:rsid w:val="00716045"/>
    <w:rsid w:val="00747EB4"/>
    <w:rsid w:val="00750529"/>
    <w:rsid w:val="00792999"/>
    <w:rsid w:val="007A179D"/>
    <w:rsid w:val="007A4EFC"/>
    <w:rsid w:val="007A5506"/>
    <w:rsid w:val="007B0084"/>
    <w:rsid w:val="007B5211"/>
    <w:rsid w:val="007B72CE"/>
    <w:rsid w:val="007C69CE"/>
    <w:rsid w:val="007D6AA1"/>
    <w:rsid w:val="008143BA"/>
    <w:rsid w:val="00832B5A"/>
    <w:rsid w:val="00852499"/>
    <w:rsid w:val="00864941"/>
    <w:rsid w:val="00872679"/>
    <w:rsid w:val="00881F6F"/>
    <w:rsid w:val="008A4240"/>
    <w:rsid w:val="008B6443"/>
    <w:rsid w:val="008C0C9A"/>
    <w:rsid w:val="008D59E5"/>
    <w:rsid w:val="00901135"/>
    <w:rsid w:val="00917A7C"/>
    <w:rsid w:val="00941A83"/>
    <w:rsid w:val="00957B7F"/>
    <w:rsid w:val="00965933"/>
    <w:rsid w:val="00966DE0"/>
    <w:rsid w:val="0097639E"/>
    <w:rsid w:val="00980EC0"/>
    <w:rsid w:val="00986453"/>
    <w:rsid w:val="00990770"/>
    <w:rsid w:val="00992906"/>
    <w:rsid w:val="009C057F"/>
    <w:rsid w:val="009C782E"/>
    <w:rsid w:val="009D3656"/>
    <w:rsid w:val="009E1005"/>
    <w:rsid w:val="00A0705B"/>
    <w:rsid w:val="00A10EE8"/>
    <w:rsid w:val="00A15B1F"/>
    <w:rsid w:val="00A240E6"/>
    <w:rsid w:val="00A26533"/>
    <w:rsid w:val="00A53E27"/>
    <w:rsid w:val="00A84B13"/>
    <w:rsid w:val="00A95FE4"/>
    <w:rsid w:val="00AB4BE6"/>
    <w:rsid w:val="00AD5F20"/>
    <w:rsid w:val="00B11454"/>
    <w:rsid w:val="00B5367F"/>
    <w:rsid w:val="00B639CD"/>
    <w:rsid w:val="00B704B2"/>
    <w:rsid w:val="00B979E4"/>
    <w:rsid w:val="00BA1A7B"/>
    <w:rsid w:val="00BB28BB"/>
    <w:rsid w:val="00BE569E"/>
    <w:rsid w:val="00BE5A0F"/>
    <w:rsid w:val="00BE7C12"/>
    <w:rsid w:val="00BF04E5"/>
    <w:rsid w:val="00BF05C9"/>
    <w:rsid w:val="00C05495"/>
    <w:rsid w:val="00C57852"/>
    <w:rsid w:val="00C70617"/>
    <w:rsid w:val="00C7249C"/>
    <w:rsid w:val="00C7451E"/>
    <w:rsid w:val="00C87831"/>
    <w:rsid w:val="00CB6159"/>
    <w:rsid w:val="00CE111D"/>
    <w:rsid w:val="00CE2567"/>
    <w:rsid w:val="00CF0CB9"/>
    <w:rsid w:val="00D257BD"/>
    <w:rsid w:val="00D4091B"/>
    <w:rsid w:val="00D45D52"/>
    <w:rsid w:val="00D501ED"/>
    <w:rsid w:val="00D55413"/>
    <w:rsid w:val="00D61163"/>
    <w:rsid w:val="00D74C97"/>
    <w:rsid w:val="00DD4EA8"/>
    <w:rsid w:val="00DD5311"/>
    <w:rsid w:val="00DE404B"/>
    <w:rsid w:val="00E0132F"/>
    <w:rsid w:val="00E1348E"/>
    <w:rsid w:val="00E30744"/>
    <w:rsid w:val="00E3153B"/>
    <w:rsid w:val="00E419E0"/>
    <w:rsid w:val="00E5082B"/>
    <w:rsid w:val="00E67224"/>
    <w:rsid w:val="00EA0233"/>
    <w:rsid w:val="00EA7509"/>
    <w:rsid w:val="00EA75AE"/>
    <w:rsid w:val="00EE6413"/>
    <w:rsid w:val="00F1124E"/>
    <w:rsid w:val="00F26F6F"/>
    <w:rsid w:val="00F30192"/>
    <w:rsid w:val="00F35508"/>
    <w:rsid w:val="00F44B16"/>
    <w:rsid w:val="00F52070"/>
    <w:rsid w:val="00F8409A"/>
    <w:rsid w:val="00F849D3"/>
    <w:rsid w:val="00F9627B"/>
    <w:rsid w:val="00FA6614"/>
    <w:rsid w:val="00FA729C"/>
    <w:rsid w:val="00FB29F6"/>
    <w:rsid w:val="00FD7288"/>
    <w:rsid w:val="00FE1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451E"/>
    <w:pPr>
      <w:widowControl w:val="0"/>
      <w:spacing w:line="240" w:lineRule="atLeast"/>
      <w:jc w:val="both"/>
    </w:pPr>
    <w:rPr>
      <w:lang w:bidi="ar-SA"/>
    </w:rPr>
  </w:style>
  <w:style w:type="paragraph" w:styleId="Heading1">
    <w:name w:val="heading 1"/>
    <w:basedOn w:val="Normal"/>
    <w:next w:val="Normal"/>
    <w:qFormat/>
    <w:rsid w:val="00FD728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D728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D728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D728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D728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D728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D728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D728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D728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rsid w:val="00FD7288"/>
    <w:pPr>
      <w:ind w:left="400" w:hanging="400"/>
    </w:pPr>
  </w:style>
  <w:style w:type="paragraph" w:styleId="Title">
    <w:name w:val="Title"/>
    <w:basedOn w:val="Normal"/>
    <w:next w:val="Normal"/>
    <w:qFormat/>
    <w:rsid w:val="00FD728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D728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D7288"/>
    <w:pPr>
      <w:ind w:left="900" w:hanging="900"/>
    </w:pPr>
  </w:style>
  <w:style w:type="paragraph" w:styleId="TOC1">
    <w:name w:val="toc 1"/>
    <w:basedOn w:val="Normal"/>
    <w:next w:val="Normal"/>
    <w:uiPriority w:val="39"/>
    <w:rsid w:val="00FD728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D728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D728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FD72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D72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7288"/>
  </w:style>
  <w:style w:type="paragraph" w:customStyle="1" w:styleId="Tabletext">
    <w:name w:val="Tabletext"/>
    <w:basedOn w:val="Normal"/>
    <w:rsid w:val="00FD7288"/>
    <w:pPr>
      <w:keepLines/>
      <w:spacing w:after="120"/>
    </w:pPr>
  </w:style>
  <w:style w:type="paragraph" w:styleId="BodyText">
    <w:name w:val="Body Text"/>
    <w:basedOn w:val="Normal"/>
    <w:rsid w:val="00FD7288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FD7288"/>
    <w:pPr>
      <w:ind w:left="600"/>
    </w:pPr>
  </w:style>
  <w:style w:type="paragraph" w:styleId="DocumentMap">
    <w:name w:val="Document Map"/>
    <w:basedOn w:val="Normal"/>
    <w:semiHidden/>
    <w:rsid w:val="00FD7288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FD7288"/>
    <w:rPr>
      <w:sz w:val="20"/>
      <w:vertAlign w:val="superscript"/>
    </w:rPr>
  </w:style>
  <w:style w:type="paragraph" w:styleId="FootnoteText">
    <w:name w:val="footnote text"/>
    <w:basedOn w:val="Normal"/>
    <w:semiHidden/>
    <w:rsid w:val="00FD728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D728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ody">
    <w:name w:val="Body"/>
    <w:basedOn w:val="Normal"/>
    <w:rsid w:val="00FD7288"/>
    <w:pPr>
      <w:widowControl/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D7288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FD7288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D7288"/>
    <w:rPr>
      <w:sz w:val="16"/>
    </w:rPr>
  </w:style>
  <w:style w:type="paragraph" w:styleId="CommentText">
    <w:name w:val="annotation text"/>
    <w:basedOn w:val="Normal"/>
    <w:semiHidden/>
    <w:rsid w:val="00FD7288"/>
  </w:style>
  <w:style w:type="paragraph" w:styleId="Caption">
    <w:name w:val="caption"/>
    <w:basedOn w:val="Normal"/>
    <w:next w:val="Normal"/>
    <w:qFormat/>
    <w:rsid w:val="00FD7288"/>
    <w:pPr>
      <w:spacing w:before="120" w:after="120"/>
    </w:pPr>
    <w:rPr>
      <w:b/>
    </w:rPr>
  </w:style>
  <w:style w:type="paragraph" w:customStyle="1" w:styleId="SourceCode">
    <w:name w:val="SourceCode"/>
    <w:basedOn w:val="Normal"/>
    <w:rsid w:val="00FD7288"/>
    <w:pPr>
      <w:widowControl/>
      <w:pBdr>
        <w:top w:val="single" w:sz="18" w:space="1" w:color="auto"/>
        <w:bottom w:val="single" w:sz="18" w:space="1" w:color="auto"/>
      </w:pBdr>
      <w:shd w:val="pct5" w:color="auto" w:fill="FFFFFF"/>
      <w:spacing w:line="240" w:lineRule="auto"/>
      <w:ind w:left="432" w:right="-576"/>
      <w:jc w:val="left"/>
    </w:pPr>
    <w:rPr>
      <w:rFonts w:ascii="Courier New" w:hAnsi="Courier New"/>
      <w:sz w:val="18"/>
    </w:rPr>
  </w:style>
  <w:style w:type="paragraph" w:customStyle="1" w:styleId="Command">
    <w:name w:val="Command"/>
    <w:basedOn w:val="Header"/>
    <w:rsid w:val="00FD7288"/>
    <w:pPr>
      <w:widowControl/>
      <w:pBdr>
        <w:top w:val="single" w:sz="8" w:space="3" w:color="auto"/>
        <w:left w:val="single" w:sz="8" w:space="4" w:color="auto"/>
        <w:bottom w:val="single" w:sz="8" w:space="3" w:color="auto"/>
        <w:right w:val="single" w:sz="8" w:space="4" w:color="auto"/>
      </w:pBdr>
      <w:shd w:val="pct12" w:color="auto" w:fill="FFFFFF"/>
      <w:tabs>
        <w:tab w:val="clear" w:pos="4320"/>
        <w:tab w:val="clear" w:pos="8640"/>
      </w:tabs>
      <w:spacing w:line="240" w:lineRule="auto"/>
      <w:ind w:left="425"/>
      <w:jc w:val="left"/>
    </w:pPr>
    <w:rPr>
      <w:rFonts w:ascii="Courier New" w:hAnsi="Courier New"/>
      <w:b/>
      <w:i/>
      <w:sz w:val="24"/>
    </w:rPr>
  </w:style>
  <w:style w:type="paragraph" w:customStyle="1" w:styleId="ConfigFile">
    <w:name w:val="ConfigFile"/>
    <w:basedOn w:val="Normal"/>
    <w:rsid w:val="00FD7288"/>
    <w:pPr>
      <w:widowControl/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line="240" w:lineRule="auto"/>
      <w:ind w:left="425"/>
      <w:jc w:val="left"/>
    </w:pPr>
    <w:rPr>
      <w:rFonts w:ascii="Courier New" w:hAnsi="Courier New"/>
      <w:b/>
    </w:rPr>
  </w:style>
  <w:style w:type="paragraph" w:customStyle="1" w:styleId="Output">
    <w:name w:val="Output"/>
    <w:basedOn w:val="Normal"/>
    <w:rsid w:val="00FD7288"/>
    <w:pPr>
      <w:widowControl/>
      <w:pBdr>
        <w:left w:val="dotted" w:sz="4" w:space="4" w:color="auto"/>
        <w:right w:val="dotted" w:sz="4" w:space="4" w:color="auto"/>
      </w:pBdr>
      <w:spacing w:line="240" w:lineRule="auto"/>
      <w:ind w:left="425"/>
      <w:jc w:val="left"/>
    </w:pPr>
    <w:rPr>
      <w:rFonts w:ascii="Courier New" w:hAnsi="Courier New"/>
    </w:rPr>
  </w:style>
  <w:style w:type="character" w:customStyle="1" w:styleId="FileNames">
    <w:name w:val="FileNames"/>
    <w:basedOn w:val="DefaultParagraphFont"/>
    <w:rsid w:val="00FD7288"/>
    <w:rPr>
      <w:i/>
    </w:rPr>
  </w:style>
  <w:style w:type="character" w:customStyle="1" w:styleId="Acronyms">
    <w:name w:val="Acronyms"/>
    <w:basedOn w:val="DefaultParagraphFont"/>
    <w:rsid w:val="00FD7288"/>
    <w:rPr>
      <w:b/>
    </w:rPr>
  </w:style>
  <w:style w:type="paragraph" w:customStyle="1" w:styleId="DocumentInfo">
    <w:name w:val="DocumentInfo"/>
    <w:basedOn w:val="Heading2"/>
    <w:autoRedefine/>
    <w:rsid w:val="00FD7288"/>
    <w:pPr>
      <w:widowControl/>
      <w:numPr>
        <w:ilvl w:val="0"/>
        <w:numId w:val="2"/>
      </w:numPr>
      <w:spacing w:before="240" w:line="240" w:lineRule="auto"/>
      <w:jc w:val="left"/>
    </w:pPr>
    <w:rPr>
      <w:i/>
      <w:sz w:val="24"/>
    </w:rPr>
  </w:style>
  <w:style w:type="character" w:styleId="FollowedHyperlink">
    <w:name w:val="FollowedHyperlink"/>
    <w:basedOn w:val="DefaultParagraphFont"/>
    <w:rsid w:val="00FD7288"/>
    <w:rPr>
      <w:color w:val="800080"/>
      <w:u w:val="single"/>
    </w:rPr>
  </w:style>
  <w:style w:type="paragraph" w:styleId="BodyTextIndent2">
    <w:name w:val="Body Text Indent 2"/>
    <w:basedOn w:val="Normal"/>
    <w:rsid w:val="00FD7288"/>
    <w:pPr>
      <w:ind w:left="45"/>
    </w:pPr>
  </w:style>
  <w:style w:type="paragraph" w:styleId="CommentSubject">
    <w:name w:val="annotation subject"/>
    <w:basedOn w:val="CommentText"/>
    <w:next w:val="CommentText"/>
    <w:semiHidden/>
    <w:rsid w:val="0051382F"/>
    <w:rPr>
      <w:b/>
      <w:bCs/>
    </w:rPr>
  </w:style>
  <w:style w:type="paragraph" w:styleId="BalloonText">
    <w:name w:val="Balloon Text"/>
    <w:basedOn w:val="Normal"/>
    <w:semiHidden/>
    <w:rsid w:val="0051382F"/>
    <w:rPr>
      <w:rFonts w:ascii="Tahoma" w:hAnsi="Tahoma" w:cs="Tahoma"/>
      <w:sz w:val="16"/>
      <w:szCs w:val="16"/>
    </w:rPr>
  </w:style>
  <w:style w:type="character" w:customStyle="1" w:styleId="ingress">
    <w:name w:val="ingress"/>
    <w:basedOn w:val="DefaultParagraphFont"/>
    <w:rsid w:val="000C5D05"/>
  </w:style>
  <w:style w:type="character" w:customStyle="1" w:styleId="Heading2Char">
    <w:name w:val="Heading 2 Char"/>
    <w:basedOn w:val="DefaultParagraphFont"/>
    <w:link w:val="Heading2"/>
    <w:rsid w:val="00C7451E"/>
    <w:rPr>
      <w:rFonts w:ascii="Arial" w:hAnsi="Arial"/>
      <w:b/>
    </w:rPr>
  </w:style>
  <w:style w:type="character" w:customStyle="1" w:styleId="FooterChar">
    <w:name w:val="Footer Char"/>
    <w:basedOn w:val="DefaultParagraphFont"/>
    <w:link w:val="Footer"/>
    <w:uiPriority w:val="99"/>
    <w:rsid w:val="00315C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ihaljevic\Application%20Data\Microsoft\Templates\Amphin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Amphinicy</Template>
  <TotalTime>374</TotalTime>
  <Pages>9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Documentation</vt:lpstr>
    </vt:vector>
  </TitlesOfParts>
  <Company>FER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dc:subject>DSD GPXCleaner</dc:subject>
  <dc:creator>Mostafa</dc:creator>
  <cp:lastModifiedBy>nayemul islam</cp:lastModifiedBy>
  <cp:revision>44</cp:revision>
  <cp:lastPrinted>2016-02-01T13:04:00Z</cp:lastPrinted>
  <dcterms:created xsi:type="dcterms:W3CDTF">2016-02-01T06:36:00Z</dcterms:created>
  <dcterms:modified xsi:type="dcterms:W3CDTF">2016-02-01T13:06:00Z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 Number">
    <vt:lpwstr>1.00</vt:lpwstr>
  </property>
  <property fmtid="{D5CDD505-2E9C-101B-9397-08002B2CF9AE}" pid="3" name="_AdHocReviewCycleID">
    <vt:i4>212127552</vt:i4>
  </property>
  <property fmtid="{D5CDD505-2E9C-101B-9397-08002B2CF9AE}" pid="4" name="_EmailSubject">
    <vt:lpwstr>DSD course - project descriptions</vt:lpwstr>
  </property>
  <property fmtid="{D5CDD505-2E9C-101B-9397-08002B2CF9AE}" pid="5" name="_AuthorEmail">
    <vt:lpwstr>johan.fredriksson@mdh.se</vt:lpwstr>
  </property>
  <property fmtid="{D5CDD505-2E9C-101B-9397-08002B2CF9AE}" pid="6" name="_AuthorEmailDisplayName">
    <vt:lpwstr>Johan Fredriksson</vt:lpwstr>
  </property>
  <property fmtid="{D5CDD505-2E9C-101B-9397-08002B2CF9AE}" pid="7" name="_ReviewingToolsShownOnce">
    <vt:lpwstr/>
  </property>
</Properties>
</file>